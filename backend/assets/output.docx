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E5032" w14:textId="72E294DE" w:rsidR="006257A7" w:rsidRDefault="00327931" w:rsidP="00327931">
      <w:pPr>
        <w:pStyle w:val="affa"/>
        <w:keepNext/>
        <w:keepLines/>
        <w:ind w:firstLine="0"/>
        <w:jc w:val="right"/>
        <w:rPr>
          <w:b/>
        </w:rPr>
      </w:pPr>
      <w:r w:rsidRPr="00E34202">
        <w:rPr>
          <w:b/>
        </w:rPr>
        <w:t xml:space="preserve">Приложение </w:t>
      </w:r>
      <w:r w:rsidR="00E34202" w:rsidRPr="00E34202">
        <w:rPr>
          <w:b/>
        </w:rPr>
        <w:t>3</w:t>
      </w:r>
    </w:p>
    <w:p w14:paraId="79760F71" w14:textId="77777777" w:rsidR="00E34202" w:rsidRPr="00E34202" w:rsidRDefault="00E34202" w:rsidP="00327931">
      <w:pPr>
        <w:pStyle w:val="affa"/>
        <w:keepNext/>
        <w:keepLines/>
        <w:ind w:firstLine="0"/>
        <w:jc w:val="right"/>
        <w:rPr>
          <w:b/>
        </w:rPr>
      </w:pPr>
    </w:p>
    <w:p w14:paraId="77AEF37A" w14:textId="36163C3B" w:rsidR="00327931" w:rsidRPr="008E237B" w:rsidRDefault="00327931" w:rsidP="006607BF">
      <w:pPr>
        <w:pStyle w:val="affa"/>
        <w:keepNext/>
        <w:keepLines/>
        <w:ind w:firstLine="0"/>
        <w:jc w:val="center"/>
        <w:rPr>
          <w:b/>
          <w:lang w:bidi="ru-RU"/>
        </w:rPr>
      </w:pPr>
      <w:r w:rsidRPr="00327931">
        <w:rPr>
          <w:b/>
          <w:lang w:bidi="ru-RU"/>
        </w:rPr>
        <w:t xml:space="preserve">КАРТОЧКА УЧЕТА ЖИВОТНОГО № </w:t>
      </w:r>
      <w:r w:rsidR="008E237B" w:rsidRPr="008E237B">
        <w:rPr>
          <w:b/>
          <w:lang w:bidi="ru-RU"/>
        </w:rPr>
        <w:t xml:space="preserve">121</w:t>
      </w:r>
      <w:r w:rsidR="00BC2C6D">
        <w:rPr>
          <w:b/>
          <w:lang w:val="en-US" w:bidi="ru-RU"/>
        </w:rPr>
        <w:t/>
      </w:r>
      <w:r w:rsidR="00BC2C6D" w:rsidRPr="00105EF2">
        <w:rPr>
          <w:b/>
          <w:lang w:bidi="ru-RU"/>
        </w:rPr>
        <w:t/>
      </w:r>
      <w:r w:rsidR="00BC2C6D">
        <w:rPr>
          <w:b/>
          <w:lang w:val="en-US" w:bidi="ru-RU"/>
        </w:rPr>
        <w:t/>
      </w:r>
      <w:r w:rsidR="008E237B" w:rsidRPr="008E237B">
        <w:rPr>
          <w:b/>
          <w:lang w:bidi="ru-RU"/>
        </w:rPr>
        <w:t/>
      </w:r>
    </w:p>
    <w:p w14:paraId="0DBF7706" w14:textId="77777777" w:rsidR="00327931" w:rsidRPr="00327931" w:rsidRDefault="00327931" w:rsidP="00327931">
      <w:pPr>
        <w:pStyle w:val="affa"/>
        <w:keepNext/>
        <w:keepLines/>
        <w:rPr>
          <w:lang w:bidi="ru-RU"/>
        </w:rPr>
      </w:pPr>
    </w:p>
    <w:p w14:paraId="0545E3A5" w14:textId="662EBF14" w:rsidR="00327931" w:rsidRPr="00327931" w:rsidRDefault="00327931" w:rsidP="002C5006">
      <w:pPr>
        <w:pStyle w:val="affa"/>
        <w:keepNext/>
        <w:keepLines/>
        <w:ind w:firstLine="0"/>
        <w:rPr>
          <w:lang w:bidi="ru-RU"/>
        </w:rPr>
      </w:pPr>
      <w:r w:rsidRPr="00327931">
        <w:rPr>
          <w:lang w:bidi="ru-RU"/>
        </w:rPr>
        <w:t>г. Москва                                                                  «</w:t>
      </w:r>
      <w:r w:rsidR="00D67DE9" w:rsidRPr="00D67DE9">
        <w:rPr>
          <w:lang w:bidi="ru-RU"/>
        </w:rPr>
        <w:t>___</w:t>
      </w:r>
      <w:r w:rsidRPr="00327931">
        <w:rPr>
          <w:lang w:bidi="ru-RU"/>
        </w:rPr>
        <w:t>»______________20___ год</w:t>
      </w:r>
    </w:p>
    <w:p w14:paraId="653AE8D6" w14:textId="550E7E32" w:rsidR="00327931" w:rsidRPr="00D67DE9" w:rsidRDefault="00327931" w:rsidP="002C5006">
      <w:pPr>
        <w:pStyle w:val="affa"/>
        <w:keepNext/>
        <w:keepLines/>
        <w:ind w:firstLine="0"/>
        <w:rPr>
          <w:lang w:bidi="ru-RU"/>
        </w:rPr>
      </w:pPr>
      <w:r w:rsidRPr="00327931">
        <w:rPr>
          <w:lang w:bidi="ru-RU"/>
        </w:rPr>
        <w:t xml:space="preserve">Приют для животных по адресу: </w:t>
      </w:r>
      <w:r w:rsidR="00852B45" w:rsidRPr="00852B45">
        <w:rPr>
          <w:lang w:bidi="ru-RU"/>
        </w:rPr>
        <w:t xml:space="preserve"> </w:t>
      </w:r>
      <w:r w:rsidR="00D67DE9" w:rsidRPr="00D67DE9">
        <w:rPr>
          <w:lang w:bidi="ru-RU"/>
        </w:rPr>
        <w:t xml:space="preserve">г.Москва, ул.Ебанько, д.44</w:t>
      </w:r>
      <w:r w:rsidR="00D67DE9">
        <w:rPr>
          <w:lang w:val="en-US" w:bidi="ru-RU"/>
        </w:rPr>
        <w:t/>
      </w:r>
      <w:r w:rsidR="00D67DE9" w:rsidRPr="00D67DE9">
        <w:rPr>
          <w:lang w:bidi="ru-RU"/>
        </w:rPr>
        <w:t/>
      </w:r>
      <w:r w:rsidR="00D67DE9">
        <w:rPr>
          <w:lang w:val="en-US" w:bidi="ru-RU"/>
        </w:rPr>
        <w:t/>
      </w:r>
      <w:r w:rsidR="00D67DE9" w:rsidRPr="00D67DE9">
        <w:rPr>
          <w:lang w:bidi="ru-RU"/>
        </w:rPr>
        <w:t/>
      </w:r>
    </w:p>
    <w:p w14:paraId="200346EA" w14:textId="4DBF3419" w:rsidR="00327931" w:rsidRPr="00D67DE9" w:rsidRDefault="00327931" w:rsidP="002C5006">
      <w:pPr>
        <w:pStyle w:val="affa"/>
        <w:keepNext/>
        <w:keepLines/>
        <w:ind w:firstLine="0"/>
        <w:rPr>
          <w:lang w:bidi="ru-RU"/>
        </w:rPr>
      </w:pPr>
      <w:r w:rsidRPr="00327931">
        <w:rPr>
          <w:lang w:bidi="ru-RU"/>
        </w:rPr>
        <w:t>Эксплуатирующая организация:</w:t>
      </w:r>
      <w:r w:rsidR="00D67DE9" w:rsidRPr="00D67DE9">
        <w:rPr>
          <w:lang w:bidi="ru-RU"/>
        </w:rPr>
        <w:t xml:space="preserve"> ГБУ "Автодор"</w:t>
      </w:r>
      <w:proofErr w:type="spellStart"/>
      <w:r w:rsidR="00D67DE9">
        <w:rPr>
          <w:lang w:val="en-US" w:bidi="ru-RU"/>
        </w:rPr>
        <w:t/>
      </w:r>
      <w:proofErr w:type="spellEnd"/>
      <w:r w:rsidR="00D67DE9" w:rsidRPr="00D67DE9">
        <w:rPr>
          <w:lang w:bidi="ru-RU"/>
        </w:rPr>
        <w:t/>
      </w:r>
    </w:p>
    <w:p w14:paraId="38C44B6F" w14:textId="733824E2" w:rsidR="00327931" w:rsidRPr="005D6C72" w:rsidRDefault="00327931" w:rsidP="002C5006">
      <w:pPr>
        <w:pStyle w:val="affa"/>
        <w:keepNext/>
        <w:keepLines/>
        <w:ind w:firstLine="0"/>
        <w:rPr>
          <w:lang w:bidi="ru-RU"/>
        </w:rPr>
      </w:pPr>
      <w:r w:rsidRPr="00327931">
        <w:rPr>
          <w:lang w:bidi="ru-RU"/>
        </w:rPr>
        <w:t>Номер вольера</w:t>
      </w:r>
      <w:r w:rsidR="008E237B" w:rsidRPr="005D6C72">
        <w:rPr>
          <w:lang w:bidi="ru-RU"/>
        </w:rPr>
        <w:t xml:space="preserve">: 12</w:t>
      </w:r>
      <w:r w:rsidR="00D67DE9">
        <w:rPr>
          <w:lang w:val="en-US" w:bidi="ru-RU"/>
        </w:rPr>
        <w:t/>
      </w:r>
      <w:r w:rsidR="008E237B" w:rsidRPr="005D6C72">
        <w:rPr>
          <w:lang w:bidi="ru-RU"/>
        </w:rPr>
        <w:t/>
      </w:r>
    </w:p>
    <w:p w14:paraId="5D8EC5A7" w14:textId="6176E418" w:rsidR="00327931" w:rsidRPr="00327931" w:rsidRDefault="00327931" w:rsidP="002C5006">
      <w:pPr>
        <w:pStyle w:val="affa"/>
        <w:keepNext/>
        <w:keepLines/>
        <w:ind w:firstLine="0"/>
        <w:rPr>
          <w:b/>
          <w:lang w:bidi="ru-RU"/>
        </w:rPr>
      </w:pPr>
      <w:r w:rsidRPr="00327931">
        <w:rPr>
          <w:b/>
          <w:lang w:bidi="ru-RU"/>
        </w:rPr>
        <w:t>Основные сведения:</w:t>
      </w:r>
    </w:p>
    <w:p w14:paraId="494179D3" w14:textId="6F9F0213" w:rsidR="00327931" w:rsidRPr="00327931" w:rsidRDefault="0073085B" w:rsidP="00327931">
      <w:pPr>
        <w:pStyle w:val="affa"/>
        <w:keepNext/>
        <w:keepLines/>
        <w:rPr>
          <w:lang w:bidi="ru-RU"/>
        </w:rPr>
      </w:pPr>
      <w:r w:rsidRPr="00327931">
        <w:rPr>
          <w:noProof/>
        </w:rPr>
        <mc:AlternateContent>
          <mc:Choice Requires="wps">
            <w:drawing>
              <wp:anchor distT="0" distB="0" distL="114300" distR="114300" simplePos="0" relativeHeight="251660288" behindDoc="0" locked="0" layoutInCell="1" allowOverlap="1" wp14:anchorId="7B969682" wp14:editId="4DD481BA">
                <wp:simplePos x="0" y="0"/>
                <wp:positionH relativeFrom="column">
                  <wp:posOffset>2394585</wp:posOffset>
                </wp:positionH>
                <wp:positionV relativeFrom="paragraph">
                  <wp:posOffset>260985</wp:posOffset>
                </wp:positionV>
                <wp:extent cx="224155" cy="189230"/>
                <wp:effectExtent l="0" t="0" r="23495" b="20320"/>
                <wp:wrapNone/>
                <wp:docPr id="3" name="Прямоугольник 3"/>
                <wp:cNvGraphicFramePr/>
                <a:graphic xmlns:a="http://schemas.openxmlformats.org/drawingml/2006/main">
                  <a:graphicData uri="http://schemas.microsoft.com/office/word/2010/wordprocessingShape">
                    <wps:wsp>
                      <wps:cNvSpPr/>
                      <wps:spPr>
                        <a:xfrm>
                          <a:off x="0" y="0"/>
                          <a:ext cx="224155"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453079" id="Прямоугольник 3" o:spid="_x0000_s1026" style="position:absolute;margin-left:188.55pt;margin-top:20.55pt;width:17.65pt;height:14.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" fillcolor="white [3201]" strokecolor="black [3200]" strokeweight=".25pt"/>
            </w:pict>
          </mc:Fallback>
        </mc:AlternateContent>
      </w:r>
      <w:r w:rsidR="00333E2C" w:rsidRPr="00327931">
        <w:rPr>
          <w:noProof/>
        </w:rPr>
        <mc:AlternateContent>
          <mc:Choice Requires="wps">
            <w:drawing>
              <wp:anchor distT="0" distB="0" distL="114300" distR="114300" simplePos="0" relativeHeight="251659264" behindDoc="0" locked="0" layoutInCell="1" allowOverlap="1" wp14:anchorId="1B1ED33D" wp14:editId="10387D47">
                <wp:simplePos x="0" y="0"/>
                <wp:positionH relativeFrom="column">
                  <wp:posOffset>8890</wp:posOffset>
                </wp:positionH>
                <wp:positionV relativeFrom="paragraph">
                  <wp:posOffset>113030</wp:posOffset>
                </wp:positionV>
                <wp:extent cx="1695450" cy="2409825"/>
                <wp:effectExtent l="0" t="0" r="19050" b="28575"/>
                <wp:wrapNone/>
                <wp:docPr id="2" name="Поле 2"/>
                <wp:cNvGraphicFramePr/>
                <a:graphic xmlns:a="http://schemas.openxmlformats.org/drawingml/2006/main">
                  <a:graphicData uri="http://schemas.microsoft.com/office/word/2010/wordprocessingShape">
                    <wps:wsp>
                      <wps:cNvSpPr txBox="1"/>
                      <wps:spPr>
                        <a:xfrm>
                          <a:off x="0" y="0"/>
                          <a:ext cx="169545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AC57D2" w14:textId="77777777" w:rsidR="00A33907" w:rsidRPr="002C5006" w:rsidRDefault="00A33907" w:rsidP="002C5006">
                            <w:pPr>
                              <w:ind w:firstLine="0"/>
                              <w:jc w:val="center"/>
                              <w:rPr>
                                <w:sz w:val="28"/>
                              </w:rPr>
                            </w:pPr>
                            <w:r w:rsidRPr="002C5006">
                              <w:rPr>
                                <w:sz w:val="28"/>
                              </w:rPr>
                              <w:t>Фото</w:t>
                            </w:r>
                          </w:p>
                          <w:p w14:paraId="5AB1F272" w14:textId="77777777" w:rsidR="00A33907" w:rsidRPr="002C5006" w:rsidRDefault="00A33907" w:rsidP="002C5006">
                            <w:pPr>
                              <w:ind w:firstLine="0"/>
                              <w:jc w:val="center"/>
                              <w:rPr>
                                <w:sz w:val="28"/>
                              </w:rPr>
                            </w:pPr>
                            <w:r w:rsidRPr="002C5006">
                              <w:rPr>
                                <w:sz w:val="28"/>
                              </w:rPr>
                              <w:t>животного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1ED33D" id="_x0000_t202" coordsize="21600,21600" o:spt="202" path="m,l,21600r21600,l21600,xe">
                <v:stroke joinstyle="miter"/>
                <v:path gradientshapeok="t" o:connecttype="rect"/>
              </v:shapetype>
              <v:shape id="Поле 2" o:spid="_x0000_s1026" type="#_x0000_t202" style="position:absolute;left:0;text-align:left;margin-left:.7pt;margin-top:8.9pt;width:133.5pt;height:1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" fillcolor="white [3201]" strokeweight=".5pt">
                <v:textbox>
                  <w:txbxContent>
                    <w:p w14:paraId="5CAC57D2" w14:textId="77777777" w:rsidR="00A33907" w:rsidRPr="002C5006" w:rsidRDefault="00A33907" w:rsidP="002C5006">
                      <w:pPr>
                        <w:ind w:firstLine="0"/>
                        <w:jc w:val="center"/>
                        <w:rPr>
                          <w:sz w:val="28"/>
                        </w:rPr>
                      </w:pPr>
                      <w:r w:rsidRPr="002C5006">
                        <w:rPr>
                          <w:sz w:val="28"/>
                        </w:rPr>
                        <w:t>Фото</w:t>
                      </w:r>
                    </w:p>
                    <w:p w14:paraId="5AB1F272" w14:textId="77777777" w:rsidR="00A33907" w:rsidRPr="002C5006" w:rsidRDefault="00A33907" w:rsidP="002C5006">
                      <w:pPr>
                        <w:ind w:firstLine="0"/>
                        <w:jc w:val="center"/>
                        <w:rPr>
                          <w:sz w:val="28"/>
                        </w:rPr>
                      </w:pPr>
                      <w:r w:rsidRPr="002C5006">
                        <w:rPr>
                          <w:sz w:val="28"/>
                        </w:rPr>
                        <w:t>животного</w:t>
                      </w:r>
                    </w:p>
                  </w:txbxContent>
                </v:textbox>
              </v:shape>
            </w:pict>
          </mc:Fallback>
        </mc:AlternateContent>
      </w:r>
    </w:p>
    <w:p w14:paraId="6FEB6B8A" w14:textId="5E87B626" w:rsidR="00327931" w:rsidRPr="00327931" w:rsidRDefault="002C5006" w:rsidP="00327931">
      <w:pPr>
        <w:pStyle w:val="affa"/>
        <w:keepNext/>
        <w:keepLines/>
        <w:rPr>
          <w:lang w:bidi="ru-RU"/>
        </w:rPr>
      </w:pPr>
      <w:r w:rsidRPr="00327931">
        <w:rPr>
          <w:noProof/>
        </w:rPr>
        <mc:AlternateContent>
          <mc:Choice Requires="wps">
            <w:drawing>
              <wp:anchor distT="0" distB="0" distL="114300" distR="114300" simplePos="0" relativeHeight="251661312" behindDoc="0" locked="0" layoutInCell="1" allowOverlap="1" wp14:anchorId="6FE0B9D8" wp14:editId="1CED27CA">
                <wp:simplePos x="0" y="0"/>
                <wp:positionH relativeFrom="column">
                  <wp:posOffset>2391410</wp:posOffset>
                </wp:positionH>
                <wp:positionV relativeFrom="paragraph">
                  <wp:posOffset>260350</wp:posOffset>
                </wp:positionV>
                <wp:extent cx="224155" cy="189230"/>
                <wp:effectExtent l="0" t="0" r="23495" b="20320"/>
                <wp:wrapNone/>
                <wp:docPr id="7" name="Прямоугольник 7"/>
                <wp:cNvGraphicFramePr/>
                <a:graphic xmlns:a="http://schemas.openxmlformats.org/drawingml/2006/main">
                  <a:graphicData uri="http://schemas.microsoft.com/office/word/2010/wordprocessingShape">
                    <wps:wsp>
                      <wps:cNvSpPr/>
                      <wps:spPr>
                        <a:xfrm>
                          <a:off x="0" y="0"/>
                          <a:ext cx="224155"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64451" id="Прямоугольник 7" o:spid="_x0000_s1026" style="position:absolute;margin-left:188.3pt;margin-top:20.5pt;width:17.65pt;height:1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" fillcolor="white [3201]" strokecolor="black [3200]" strokeweight=".25pt"/>
            </w:pict>
          </mc:Fallback>
        </mc:AlternateContent>
      </w:r>
      <w:r w:rsidR="00327931" w:rsidRPr="00327931">
        <w:rPr>
          <w:lang w:bidi="ru-RU"/>
        </w:rPr>
        <w:t xml:space="preserve">                                    Собака                                  Возраст</w:t>
      </w:r>
      <w:r w:rsidR="005D6C72" w:rsidRPr="0073085B">
        <w:rPr>
          <w:lang w:bidi="ru-RU"/>
        </w:rPr>
        <w:t xml:space="preserve">: 10 лет</w:t>
      </w:r>
      <w:r w:rsidR="0073085B">
        <w:rPr>
          <w:lang w:val="en-US" w:bidi="ru-RU"/>
        </w:rPr>
        <w:t/>
      </w:r>
      <w:r w:rsidR="0073085B" w:rsidRPr="0073085B">
        <w:rPr>
          <w:lang w:bidi="ru-RU"/>
        </w:rPr>
        <w:t/>
      </w:r>
      <w:r w:rsidR="00327931" w:rsidRPr="00327931">
        <w:rPr>
          <w:lang w:bidi="ru-RU"/>
        </w:rPr>
        <w:t xml:space="preserve">  Вес</w:t>
      </w:r>
      <w:r w:rsidR="0073085B" w:rsidRPr="0073085B">
        <w:rPr>
          <w:lang w:bidi="ru-RU"/>
        </w:rPr>
        <w:t xml:space="preserve">: 23 кг</w:t>
      </w:r>
      <w:r w:rsidR="0073085B">
        <w:rPr>
          <w:lang w:val="en-US" w:bidi="ru-RU"/>
        </w:rPr>
        <w:t/>
      </w:r>
      <w:r w:rsidR="0073085B" w:rsidRPr="0073085B">
        <w:rPr>
          <w:lang w:bidi="ru-RU"/>
        </w:rPr>
        <w:t/>
      </w:r>
      <w:r w:rsidR="00327931" w:rsidRPr="00327931">
        <w:rPr>
          <w:lang w:bidi="ru-RU"/>
        </w:rPr>
        <w:t xml:space="preserve"> </w:t>
      </w:r>
    </w:p>
    <w:p w14:paraId="35898FCF" w14:textId="78C6DD8F" w:rsidR="00327931" w:rsidRPr="00D67DE9" w:rsidRDefault="00327931" w:rsidP="00327931">
      <w:pPr>
        <w:pStyle w:val="affa"/>
        <w:keepNext/>
        <w:keepLines/>
        <w:rPr>
          <w:lang w:bidi="ru-RU"/>
        </w:rPr>
      </w:pPr>
      <w:r w:rsidRPr="00327931">
        <w:rPr>
          <w:lang w:bidi="ru-RU"/>
        </w:rPr>
        <w:t xml:space="preserve">                                    Кошка                                   Кличка</w:t>
      </w:r>
      <w:r w:rsidR="00D67DE9" w:rsidRPr="00D67DE9">
        <w:rPr>
          <w:lang w:bidi="ru-RU"/>
        </w:rPr>
        <w:t xml:space="preserve">: Вовка</w:t>
      </w:r>
      <w:r w:rsidR="00D67DE9">
        <w:rPr>
          <w:lang w:val="en-US" w:bidi="ru-RU"/>
        </w:rPr>
        <w:t/>
      </w:r>
      <w:r w:rsidR="00D67DE9" w:rsidRPr="00D67DE9">
        <w:rPr>
          <w:lang w:bidi="ru-RU"/>
        </w:rPr>
        <w:t/>
      </w:r>
    </w:p>
    <w:p w14:paraId="446AA9CA" w14:textId="6DD3AB0F" w:rsidR="00327931" w:rsidRPr="00D67DE9" w:rsidRDefault="00327931" w:rsidP="00327931">
      <w:pPr>
        <w:pStyle w:val="affa"/>
        <w:keepNext/>
        <w:keepLines/>
        <w:rPr>
          <w:lang w:bidi="ru-RU"/>
        </w:rPr>
      </w:pPr>
      <w:r w:rsidRPr="00327931">
        <w:rPr>
          <w:lang w:bidi="ru-RU"/>
        </w:rPr>
        <w:t xml:space="preserve">                                    Пол</w:t>
      </w:r>
      <w:r w:rsidR="0073085B" w:rsidRPr="00D67DE9">
        <w:rPr>
          <w:lang w:bidi="ru-RU"/>
        </w:rPr>
        <w:t xml:space="preserve">: женский</w:t>
      </w:r>
      <w:r w:rsidR="0073085B">
        <w:rPr>
          <w:lang w:val="en-US" w:bidi="ru-RU"/>
        </w:rPr>
        <w:t/>
      </w:r>
      <w:r w:rsidR="0073085B" w:rsidRPr="00D67DE9">
        <w:rPr>
          <w:lang w:bidi="ru-RU"/>
        </w:rPr>
        <w:t/>
      </w:r>
      <w:r w:rsidRPr="00327931">
        <w:rPr>
          <w:lang w:bidi="ru-RU"/>
        </w:rPr>
        <w:t xml:space="preserve"> </w:t>
      </w:r>
      <w:r w:rsidR="0073085B" w:rsidRPr="00D67DE9">
        <w:rPr>
          <w:lang w:bidi="ru-RU"/>
        </w:rPr>
        <w:t xml:space="preserve">                 </w:t>
      </w:r>
      <w:r w:rsidRPr="00327931">
        <w:rPr>
          <w:lang w:bidi="ru-RU"/>
        </w:rPr>
        <w:t xml:space="preserve"> </w:t>
      </w:r>
      <w:r w:rsidR="00D67DE9">
        <w:rPr>
          <w:lang w:bidi="ru-RU"/>
        </w:rPr>
        <w:tab/>
      </w:r>
      <w:r w:rsidRPr="00327931">
        <w:rPr>
          <w:lang w:bidi="ru-RU"/>
        </w:rPr>
        <w:t>Порода</w:t>
      </w:r>
      <w:r w:rsidR="00D67DE9" w:rsidRPr="00D67DE9">
        <w:rPr>
          <w:lang w:bidi="ru-RU"/>
        </w:rPr>
        <w:t xml:space="preserve">: метис</w:t>
      </w:r>
      <w:r w:rsidR="00D67DE9">
        <w:rPr>
          <w:lang w:val="en-US" w:bidi="ru-RU"/>
        </w:rPr>
        <w:t/>
      </w:r>
      <w:r w:rsidR="00D67DE9" w:rsidRPr="00D67DE9">
        <w:rPr>
          <w:lang w:bidi="ru-RU"/>
        </w:rPr>
        <w:t/>
      </w:r>
    </w:p>
    <w:p w14:paraId="4B00851F" w14:textId="005BC53A" w:rsidR="00327931" w:rsidRPr="00D67DE9" w:rsidRDefault="00327931" w:rsidP="00327931">
      <w:pPr>
        <w:pStyle w:val="affa"/>
        <w:keepNext/>
        <w:keepLines/>
        <w:rPr>
          <w:lang w:val="en-US" w:bidi="ru-RU"/>
        </w:rPr>
      </w:pPr>
      <w:r w:rsidRPr="00327931">
        <w:rPr>
          <w:lang w:bidi="ru-RU"/>
        </w:rPr>
        <w:t xml:space="preserve">                                    Окрас</w:t>
      </w:r>
      <w:r w:rsidR="00D67DE9" w:rsidRPr="00D67DE9">
        <w:rPr>
          <w:lang w:val="en-US" w:bidi="ru-RU"/>
        </w:rPr>
        <w:t>:</w:t>
      </w:r>
      <w:r w:rsidRPr="00D67DE9">
        <w:rPr>
          <w:lang w:val="en-US" w:bidi="ru-RU"/>
        </w:rPr>
        <w:t xml:space="preserve"> </w:t>
      </w:r>
      <w:r w:rsidR="00D67DE9" w:rsidRPr="00D67DE9">
        <w:rPr>
          <w:lang w:val="en-US" w:bidi="ru-RU"/>
        </w:rPr>
        <w:t xml:space="preserve">рыжий</w:t>
      </w:r>
      <w:proofErr w:type="spellStart"/>
      <w:r w:rsidR="00D67DE9">
        <w:rPr>
          <w:lang w:val="en-US" w:bidi="ru-RU"/>
        </w:rPr>
        <w:t/>
      </w:r>
      <w:r w:rsidR="00D67DE9" w:rsidRPr="00D67DE9">
        <w:rPr>
          <w:lang w:val="en-US" w:bidi="ru-RU"/>
        </w:rPr>
        <w:t/>
      </w:r>
      <w:r w:rsidR="00D67DE9">
        <w:rPr>
          <w:lang w:val="en-US" w:bidi="ru-RU"/>
        </w:rPr>
        <w:t/>
      </w:r>
      <w:proofErr w:type="spellEnd"/>
      <w:r w:rsidR="00D67DE9" w:rsidRPr="00D67DE9">
        <w:rPr>
          <w:lang w:val="en-US" w:bidi="ru-RU"/>
        </w:rPr>
        <w:t/>
      </w:r>
      <w:r w:rsidRPr="00D67DE9">
        <w:rPr>
          <w:lang w:val="en-US" w:bidi="ru-RU"/>
        </w:rPr>
        <w:t xml:space="preserve"> </w:t>
      </w:r>
      <w:r w:rsidR="00D67DE9" w:rsidRPr="00D67DE9">
        <w:rPr>
          <w:lang w:val="en-US" w:bidi="ru-RU"/>
        </w:rPr>
        <w:t xml:space="preserve">          </w:t>
      </w:r>
      <w:r w:rsidR="00D67DE9" w:rsidRPr="00D67DE9">
        <w:rPr>
          <w:lang w:val="en-US" w:bidi="ru-RU"/>
        </w:rPr>
        <w:tab/>
      </w:r>
      <w:r w:rsidRPr="00327931">
        <w:rPr>
          <w:lang w:bidi="ru-RU"/>
        </w:rPr>
        <w:t>Шерсть</w:t>
      </w:r>
      <w:r w:rsidR="00D67DE9" w:rsidRPr="00D67DE9">
        <w:rPr>
          <w:lang w:val="en-US" w:bidi="ru-RU"/>
        </w:rPr>
        <w:t>:</w:t>
      </w:r>
      <w:r w:rsidR="00D67DE9">
        <w:rPr>
          <w:lang w:val="en-US" w:bidi="ru-RU"/>
        </w:rPr>
        <w:t xml:space="preserve"> короткая</w:t>
      </w:r>
      <w:proofErr w:type="spellStart"/>
      <w:r w:rsidR="00D67DE9">
        <w:rPr>
          <w:lang w:val="en-US" w:bidi="ru-RU"/>
        </w:rPr>
        <w:t/>
      </w:r>
      <w:proofErr w:type="spellEnd"/>
      <w:r w:rsidR="00D67DE9">
        <w:rPr>
          <w:lang w:val="en-US" w:bidi="ru-RU"/>
        </w:rPr>
        <w:t/>
      </w:r>
    </w:p>
    <w:p w14:paraId="6DFFCED3" w14:textId="6D35AB2C" w:rsidR="00327931" w:rsidRPr="00D67DE9" w:rsidRDefault="00327931" w:rsidP="00327931">
      <w:pPr>
        <w:pStyle w:val="affa"/>
        <w:keepNext/>
        <w:keepLines/>
        <w:rPr>
          <w:lang w:val="en-US" w:bidi="ru-RU"/>
        </w:rPr>
      </w:pPr>
      <w:r w:rsidRPr="000255FB">
        <w:rPr>
          <w:lang w:val="en-US" w:bidi="ru-RU"/>
        </w:rPr>
        <w:t xml:space="preserve">                                    </w:t>
      </w:r>
      <w:r w:rsidRPr="00327931">
        <w:rPr>
          <w:lang w:bidi="ru-RU"/>
        </w:rPr>
        <w:t>Уши</w:t>
      </w:r>
      <w:r w:rsidR="00D67DE9" w:rsidRPr="001456C8">
        <w:rPr>
          <w:lang w:val="en-US" w:bidi="ru-RU"/>
        </w:rPr>
        <w:t xml:space="preserve">: стоячие</w:t>
      </w:r>
      <w:proofErr w:type="spellStart"/>
      <w:r w:rsidR="00D67DE9">
        <w:rPr>
          <w:lang w:val="en-US" w:bidi="ru-RU"/>
        </w:rPr>
        <w:t/>
      </w:r>
      <w:r w:rsidR="00D67DE9" w:rsidRPr="001456C8">
        <w:rPr>
          <w:lang w:val="en-US" w:bidi="ru-RU"/>
        </w:rPr>
        <w:t/>
      </w:r>
      <w:r w:rsidR="00D67DE9">
        <w:rPr>
          <w:lang w:val="en-US" w:bidi="ru-RU"/>
        </w:rPr>
        <w:t/>
      </w:r>
      <w:proofErr w:type="spellEnd"/>
      <w:r w:rsidR="00D67DE9" w:rsidRPr="001456C8">
        <w:rPr>
          <w:lang w:val="en-US" w:bidi="ru-RU"/>
        </w:rPr>
        <w:t/>
      </w:r>
      <w:r w:rsidRPr="001456C8">
        <w:rPr>
          <w:lang w:val="en-US" w:bidi="ru-RU"/>
        </w:rPr>
        <w:t xml:space="preserve"> </w:t>
      </w:r>
      <w:r w:rsidR="00D67DE9" w:rsidRPr="001456C8">
        <w:rPr>
          <w:lang w:val="en-US" w:bidi="ru-RU"/>
        </w:rPr>
        <w:tab/>
      </w:r>
      <w:r w:rsidR="00D67DE9" w:rsidRPr="001456C8">
        <w:rPr>
          <w:lang w:val="en-US" w:bidi="ru-RU"/>
        </w:rPr>
        <w:tab/>
      </w:r>
      <w:r w:rsidRPr="00327931">
        <w:rPr>
          <w:lang w:bidi="ru-RU"/>
        </w:rPr>
        <w:t>Хвост</w:t>
      </w:r>
      <w:r w:rsidR="00D67DE9" w:rsidRPr="001456C8">
        <w:rPr>
          <w:lang w:val="en-US" w:bidi="ru-RU"/>
        </w:rPr>
        <w:t>:</w:t>
      </w:r>
      <w:r w:rsidR="00D67DE9">
        <w:rPr>
          <w:lang w:val="en-US" w:bidi="ru-RU"/>
        </w:rPr>
        <w:t xml:space="preserve"> крючком</w:t>
      </w:r>
      <w:proofErr w:type="spellStart"/>
      <w:r w:rsidR="001456C8">
        <w:rPr>
          <w:lang w:val="en-US" w:bidi="ru-RU"/>
        </w:rPr>
        <w:t/>
      </w:r>
      <w:proofErr w:type="spellEnd"/>
      <w:r w:rsidR="00D67DE9">
        <w:rPr>
          <w:lang w:val="en-US" w:bidi="ru-RU"/>
        </w:rPr>
        <w:t/>
      </w:r>
    </w:p>
    <w:p w14:paraId="09AE6952" w14:textId="14ECF587" w:rsidR="00327931" w:rsidRPr="00C801B1" w:rsidRDefault="00327931" w:rsidP="00327931">
      <w:pPr>
        <w:pStyle w:val="affa"/>
        <w:keepNext/>
        <w:keepLines/>
        <w:rPr>
          <w:lang w:bidi="ru-RU"/>
        </w:rPr>
      </w:pPr>
      <w:r w:rsidRPr="000255FB">
        <w:rPr>
          <w:lang w:val="en-US" w:bidi="ru-RU"/>
        </w:rPr>
        <w:t xml:space="preserve">                                    </w:t>
      </w:r>
      <w:r w:rsidRPr="00327931">
        <w:rPr>
          <w:lang w:bidi="ru-RU"/>
        </w:rPr>
        <w:t xml:space="preserve">Размер </w:t>
      </w:r>
      <w:r w:rsidR="001456C8" w:rsidRPr="00C801B1">
        <w:rPr>
          <w:lang w:bidi="ru-RU"/>
        </w:rPr>
        <w:t xml:space="preserve">большой</w:t>
      </w:r>
      <w:r w:rsidR="001456C8">
        <w:rPr>
          <w:lang w:val="en-US" w:bidi="ru-RU"/>
        </w:rPr>
        <w:t/>
      </w:r>
      <w:r w:rsidR="001456C8" w:rsidRPr="00C801B1">
        <w:rPr>
          <w:lang w:bidi="ru-RU"/>
        </w:rPr>
        <w:t/>
      </w:r>
      <w:r w:rsidRPr="00327931">
        <w:rPr>
          <w:lang w:bidi="ru-RU"/>
        </w:rPr>
        <w:t xml:space="preserve"> </w:t>
      </w:r>
      <w:r w:rsidR="001456C8">
        <w:rPr>
          <w:lang w:bidi="ru-RU"/>
        </w:rPr>
        <w:tab/>
      </w:r>
      <w:r w:rsidR="001456C8">
        <w:rPr>
          <w:lang w:bidi="ru-RU"/>
        </w:rPr>
        <w:tab/>
      </w:r>
      <w:r w:rsidRPr="00327931">
        <w:rPr>
          <w:lang w:bidi="ru-RU"/>
        </w:rPr>
        <w:t>Особые приметы</w:t>
      </w:r>
      <w:r w:rsidRPr="00327931">
        <w:rPr>
          <w:lang w:bidi="ru-RU"/>
        </w:rPr>
        <w:softHyphen/>
      </w:r>
      <w:r w:rsidR="00C801B1" w:rsidRPr="00C801B1">
        <w:rPr>
          <w:lang w:bidi="ru-RU"/>
        </w:rPr>
        <w:t xml:space="preserve">: нет</w:t>
      </w:r>
      <w:r w:rsidR="00C801B1">
        <w:rPr>
          <w:lang w:val="en-US" w:bidi="ru-RU"/>
        </w:rPr>
        <w:t/>
      </w:r>
      <w:r w:rsidR="00C801B1" w:rsidRPr="00C801B1">
        <w:rPr>
          <w:lang w:bidi="ru-RU"/>
        </w:rPr>
        <w:t/>
      </w:r>
    </w:p>
    <w:p w14:paraId="030B1B3A" w14:textId="5ED8F80E" w:rsidR="00327931" w:rsidRPr="00327931" w:rsidRDefault="00327931" w:rsidP="00327931">
      <w:pPr>
        <w:pStyle w:val="affa"/>
        <w:keepNext/>
        <w:keepLines/>
        <w:rPr>
          <w:lang w:bidi="ru-RU"/>
        </w:rPr>
      </w:pPr>
      <w:r w:rsidRPr="00327931">
        <w:rPr>
          <w:lang w:bidi="ru-RU"/>
        </w:rPr>
        <w:t xml:space="preserve">                                    </w:t>
      </w:r>
    </w:p>
    <w:p w14:paraId="2A694A1A" w14:textId="77777777" w:rsidR="00C801B1" w:rsidRDefault="00C801B1" w:rsidP="002C5006">
      <w:pPr>
        <w:pStyle w:val="affa"/>
        <w:keepNext/>
        <w:keepLines/>
        <w:ind w:firstLine="0"/>
        <w:rPr>
          <w:lang w:bidi="ru-RU"/>
        </w:rPr>
      </w:pPr>
    </w:p>
    <w:p w14:paraId="293651D1" w14:textId="77777777" w:rsidR="00C801B1" w:rsidRDefault="00C801B1" w:rsidP="002C5006">
      <w:pPr>
        <w:pStyle w:val="affa"/>
        <w:keepNext/>
        <w:keepLines/>
        <w:ind w:firstLine="0"/>
        <w:rPr>
          <w:lang w:bidi="ru-RU"/>
        </w:rPr>
      </w:pPr>
    </w:p>
    <w:p w14:paraId="5030AADF" w14:textId="1ADA579F" w:rsidR="00327931" w:rsidRPr="00C801B1" w:rsidRDefault="00327931" w:rsidP="002C5006">
      <w:pPr>
        <w:pStyle w:val="affa"/>
        <w:keepNext/>
        <w:keepLines/>
        <w:ind w:firstLine="0"/>
        <w:rPr>
          <w:lang w:bidi="ru-RU"/>
        </w:rPr>
      </w:pPr>
      <w:r w:rsidRPr="00327931">
        <w:rPr>
          <w:lang w:bidi="ru-RU"/>
        </w:rPr>
        <w:t>Идентификационная метка</w:t>
      </w:r>
      <w:r w:rsidR="00C801B1" w:rsidRPr="00C801B1">
        <w:rPr>
          <w:lang w:bidi="ru-RU"/>
        </w:rPr>
        <w:t xml:space="preserve">: 3745672374237</w:t>
      </w:r>
      <w:r w:rsidR="00C801B1">
        <w:rPr>
          <w:lang w:val="en-US" w:bidi="ru-RU"/>
        </w:rPr>
        <w:t/>
      </w:r>
      <w:r w:rsidR="00C801B1" w:rsidRPr="00C801B1">
        <w:rPr>
          <w:lang w:bidi="ru-RU"/>
        </w:rPr>
        <w:t/>
      </w:r>
      <w:r w:rsidR="00C801B1">
        <w:rPr>
          <w:lang w:val="en-US" w:bidi="ru-RU"/>
        </w:rPr>
        <w:t/>
      </w:r>
      <w:r w:rsidR="00C801B1" w:rsidRPr="00C801B1">
        <w:rPr>
          <w:lang w:bidi="ru-RU"/>
        </w:rPr>
        <w:t/>
      </w:r>
    </w:p>
    <w:p w14:paraId="761807D2" w14:textId="75BEEE75" w:rsidR="00327931" w:rsidRPr="00C801B1" w:rsidRDefault="00327931" w:rsidP="002C5006">
      <w:pPr>
        <w:pStyle w:val="affa"/>
        <w:keepNext/>
        <w:keepLines/>
        <w:ind w:firstLine="0"/>
        <w:rPr>
          <w:lang w:bidi="ru-RU"/>
        </w:rPr>
      </w:pPr>
      <w:r w:rsidRPr="00327931">
        <w:rPr>
          <w:lang w:bidi="ru-RU"/>
        </w:rPr>
        <w:t>Дата стерилизации</w:t>
      </w:r>
      <w:r w:rsidR="00C801B1" w:rsidRPr="00C801B1">
        <w:rPr>
          <w:lang w:bidi="ru-RU"/>
        </w:rPr>
        <w:t xml:space="preserve">: 02.01.1535</w:t>
      </w:r>
      <w:proofErr w:type="spellStart"/>
      <w:r w:rsidR="00C801B1">
        <w:rPr>
          <w:lang w:val="en-US" w:bidi="ru-RU"/>
        </w:rPr>
        <w:t/>
      </w:r>
      <w:proofErr w:type="spellEnd"/>
      <w:r w:rsidR="00C801B1" w:rsidRPr="00C801B1">
        <w:rPr>
          <w:lang w:bidi="ru-RU"/>
        </w:rPr>
        <w:t/>
      </w:r>
      <w:r w:rsidR="00C801B1">
        <w:rPr>
          <w:lang w:val="en-US" w:bidi="ru-RU"/>
        </w:rPr>
        <w:t/>
      </w:r>
      <w:r w:rsidR="00C801B1" w:rsidRPr="00C801B1">
        <w:rPr>
          <w:lang w:bidi="ru-RU"/>
        </w:rPr>
        <w:t/>
      </w:r>
    </w:p>
    <w:p w14:paraId="12F10930" w14:textId="1DA7FEC7" w:rsidR="00327931" w:rsidRPr="00285772" w:rsidRDefault="00327931" w:rsidP="002C5006">
      <w:pPr>
        <w:pStyle w:val="affa"/>
        <w:keepNext/>
        <w:keepLines/>
        <w:ind w:firstLine="0"/>
        <w:rPr>
          <w:lang w:bidi="ru-RU"/>
        </w:rPr>
      </w:pPr>
      <w:r w:rsidRPr="00327931">
        <w:rPr>
          <w:lang w:bidi="ru-RU"/>
        </w:rPr>
        <w:t>Место стерилизации ________________________________</w:t>
      </w:r>
      <w:r w:rsidR="002C5006">
        <w:rPr>
          <w:lang w:bidi="ru-RU"/>
        </w:rPr>
        <w:t>___________</w:t>
      </w:r>
    </w:p>
    <w:p w14:paraId="43FA40B1" w14:textId="04D5B21F" w:rsidR="00327931" w:rsidRPr="00285772" w:rsidRDefault="00327931" w:rsidP="002C5006">
      <w:pPr>
        <w:pStyle w:val="affa"/>
        <w:keepNext/>
        <w:keepLines/>
        <w:ind w:firstLine="0"/>
        <w:rPr>
          <w:lang w:bidi="ru-RU"/>
        </w:rPr>
      </w:pPr>
      <w:r w:rsidRPr="00327931">
        <w:rPr>
          <w:lang w:bidi="ru-RU"/>
        </w:rPr>
        <w:t>Ф.И.О. ветеринарного врача</w:t>
      </w:r>
      <w:r w:rsidR="00285772" w:rsidRPr="00285772">
        <w:rPr>
          <w:lang w:bidi="ru-RU"/>
        </w:rPr>
        <w:t xml:space="preserve">: Ебанько Анал Гавриилович</w:t>
      </w:r>
      <w:r w:rsidR="00285772">
        <w:rPr>
          <w:lang w:val="en-US" w:bidi="ru-RU"/>
        </w:rPr>
        <w:t/>
      </w:r>
      <w:r w:rsidR="00285772" w:rsidRPr="00285772">
        <w:rPr>
          <w:lang w:bidi="ru-RU"/>
        </w:rPr>
        <w:t/>
      </w:r>
    </w:p>
    <w:p w14:paraId="7290A05D" w14:textId="05EC4CAA" w:rsidR="00327931" w:rsidRPr="00285772" w:rsidRDefault="00327931" w:rsidP="002C5006">
      <w:pPr>
        <w:pStyle w:val="affa"/>
        <w:keepNext/>
        <w:keepLines/>
        <w:ind w:firstLine="0"/>
        <w:rPr>
          <w:lang w:bidi="ru-RU"/>
        </w:rPr>
      </w:pPr>
      <w:r w:rsidRPr="00327931">
        <w:rPr>
          <w:lang w:bidi="ru-RU"/>
        </w:rPr>
        <w:t xml:space="preserve">Социализировано/готово к </w:t>
      </w:r>
      <w:proofErr w:type="spellStart"/>
      <w:r w:rsidRPr="00327931">
        <w:rPr>
          <w:lang w:bidi="ru-RU"/>
        </w:rPr>
        <w:t>пристройству</w:t>
      </w:r>
      <w:proofErr w:type="spellEnd"/>
      <w:r w:rsidR="00285772" w:rsidRPr="00285772">
        <w:rPr>
          <w:lang w:bidi="ru-RU"/>
        </w:rPr>
        <w:t xml:space="preserve">: да</w:t>
      </w:r>
      <w:proofErr w:type="spellStart"/>
      <w:r w:rsidR="00285772">
        <w:rPr>
          <w:lang w:val="en-US" w:bidi="ru-RU"/>
        </w:rPr>
        <w:t/>
      </w:r>
      <w:proofErr w:type="spellEnd"/>
      <w:r w:rsidR="00285772" w:rsidRPr="00285772">
        <w:rPr>
          <w:lang w:bidi="ru-RU"/>
        </w:rPr>
        <w:t/>
      </w:r>
    </w:p>
    <w:p w14:paraId="3164F65D" w14:textId="77777777" w:rsidR="00327931" w:rsidRPr="00333E2C" w:rsidRDefault="00327931" w:rsidP="00327931">
      <w:pPr>
        <w:pStyle w:val="affa"/>
        <w:keepNext/>
        <w:keepLines/>
        <w:rPr>
          <w:b/>
          <w:sz w:val="12"/>
          <w:lang w:bidi="ru-RU"/>
        </w:rPr>
      </w:pPr>
    </w:p>
    <w:p w14:paraId="094C1AE4" w14:textId="77777777" w:rsidR="00327931" w:rsidRPr="00327931" w:rsidRDefault="00327931" w:rsidP="002C5006">
      <w:pPr>
        <w:pStyle w:val="affa"/>
        <w:keepNext/>
        <w:keepLines/>
        <w:ind w:firstLine="0"/>
        <w:rPr>
          <w:b/>
          <w:lang w:bidi="ru-RU"/>
        </w:rPr>
      </w:pPr>
      <w:r w:rsidRPr="00327931">
        <w:rPr>
          <w:b/>
          <w:lang w:bidi="ru-RU"/>
        </w:rPr>
        <w:t>Сведения об отлове</w:t>
      </w:r>
    </w:p>
    <w:p w14:paraId="47B04CC8" w14:textId="155C82BE" w:rsidR="00327931" w:rsidRPr="000255FB" w:rsidRDefault="00327931" w:rsidP="002C5006">
      <w:pPr>
        <w:pStyle w:val="affa"/>
        <w:keepNext/>
        <w:keepLines/>
        <w:ind w:firstLine="0"/>
        <w:rPr>
          <w:lang w:bidi="ru-RU"/>
        </w:rPr>
      </w:pPr>
      <w:r w:rsidRPr="00327931">
        <w:rPr>
          <w:lang w:bidi="ru-RU"/>
        </w:rPr>
        <w:t>Заказ</w:t>
      </w:r>
      <w:r w:rsidRPr="000255FB">
        <w:rPr>
          <w:lang w:bidi="ru-RU"/>
        </w:rPr>
        <w:t>-</w:t>
      </w:r>
      <w:r w:rsidRPr="00327931">
        <w:rPr>
          <w:lang w:bidi="ru-RU"/>
        </w:rPr>
        <w:t>наряд</w:t>
      </w:r>
      <w:r w:rsidR="00EE341A" w:rsidRPr="000255FB">
        <w:rPr>
          <w:lang w:bidi="ru-RU"/>
        </w:rPr>
        <w:t>:</w:t>
      </w:r>
      <w:r w:rsidRPr="000255FB">
        <w:rPr>
          <w:lang w:bidi="ru-RU"/>
        </w:rPr>
        <w:t xml:space="preserve"> № </w:t>
      </w:r>
      <w:r w:rsidR="00285772" w:rsidRPr="000255FB">
        <w:rPr>
          <w:bCs/>
          <w:lang w:bidi="ru-RU"/>
        </w:rPr>
        <w:t xml:space="preserve">121</w:t>
      </w:r>
      <w:r w:rsidR="00285772">
        <w:rPr>
          <w:bCs/>
          <w:lang w:val="en-US" w:bidi="ru-RU"/>
        </w:rPr>
        <w:t/>
      </w:r>
      <w:r w:rsidR="00285772" w:rsidRPr="000255FB">
        <w:rPr>
          <w:bCs/>
          <w:lang w:bidi="ru-RU"/>
        </w:rPr>
        <w:t/>
      </w:r>
      <w:r w:rsidR="00285772">
        <w:rPr>
          <w:bCs/>
          <w:lang w:val="en-US" w:bidi="ru-RU"/>
        </w:rPr>
        <w:t/>
      </w:r>
      <w:r w:rsidR="00285772" w:rsidRPr="000255FB">
        <w:rPr>
          <w:bCs/>
          <w:lang w:bidi="ru-RU"/>
        </w:rPr>
        <w:t xml:space="preserve"> </w:t>
      </w:r>
      <w:r w:rsidRPr="00327931">
        <w:rPr>
          <w:lang w:bidi="ru-RU"/>
        </w:rPr>
        <w:t>от</w:t>
      </w:r>
      <w:r w:rsidRPr="000255FB">
        <w:rPr>
          <w:lang w:bidi="ru-RU"/>
        </w:rPr>
        <w:t xml:space="preserve"> </w:t>
      </w:r>
      <w:r w:rsidR="00285772" w:rsidRPr="000255FB">
        <w:rPr>
          <w:lang w:bidi="ru-RU"/>
        </w:rPr>
        <w:t xml:space="preserve">01.32.2077</w:t>
      </w:r>
      <w:r w:rsidR="00285772">
        <w:rPr>
          <w:lang w:val="en-US" w:bidi="ru-RU"/>
        </w:rPr>
        <w:t/>
      </w:r>
      <w:r w:rsidR="00285772" w:rsidRPr="000255FB">
        <w:rPr>
          <w:lang w:bidi="ru-RU"/>
        </w:rPr>
        <w:t/>
      </w:r>
      <w:r w:rsidR="00285772">
        <w:rPr>
          <w:lang w:val="en-US" w:bidi="ru-RU"/>
        </w:rPr>
        <w:t/>
      </w:r>
      <w:r w:rsidR="00285772" w:rsidRPr="000255FB">
        <w:rPr>
          <w:lang w:bidi="ru-RU"/>
        </w:rPr>
        <w:t/>
      </w:r>
      <w:r w:rsidRPr="000255FB">
        <w:rPr>
          <w:lang w:bidi="ru-RU"/>
        </w:rPr>
        <w:t xml:space="preserve"> </w:t>
      </w:r>
    </w:p>
    <w:p w14:paraId="517E7816" w14:textId="089684EC" w:rsidR="00327931" w:rsidRPr="00327931" w:rsidRDefault="00327931" w:rsidP="002C5006">
      <w:pPr>
        <w:pStyle w:val="affa"/>
        <w:keepNext/>
        <w:keepLines/>
        <w:ind w:firstLine="0"/>
        <w:rPr>
          <w:lang w:bidi="ru-RU"/>
        </w:rPr>
      </w:pPr>
      <w:r w:rsidRPr="00327931">
        <w:rPr>
          <w:lang w:bidi="ru-RU"/>
        </w:rPr>
        <w:t>Акт отлова</w:t>
      </w:r>
      <w:r w:rsidR="00EE341A" w:rsidRPr="00EE341A">
        <w:rPr>
          <w:lang w:bidi="ru-RU"/>
        </w:rPr>
        <w:t>:</w:t>
      </w:r>
      <w:r w:rsidRPr="00327931">
        <w:rPr>
          <w:lang w:bidi="ru-RU"/>
        </w:rPr>
        <w:t xml:space="preserve"> № </w:t>
      </w:r>
      <w:r w:rsidR="00285772" w:rsidRPr="00285772">
        <w:rPr>
          <w:bCs/>
          <w:lang w:bidi="ru-RU"/>
        </w:rPr>
        <w:t xml:space="preserve">УК2312</w:t>
      </w:r>
      <w:r w:rsidR="00285772" w:rsidRPr="00285772">
        <w:rPr>
          <w:bCs/>
          <w:lang w:val="en-US" w:bidi="ru-RU"/>
        </w:rPr>
        <w:t/>
      </w:r>
      <w:r w:rsidR="00152F91" w:rsidRPr="000255FB">
        <w:rPr>
          <w:bCs/>
          <w:lang w:bidi="ru-RU"/>
        </w:rPr>
        <w:t/>
      </w:r>
      <w:r w:rsidR="00152F91">
        <w:rPr>
          <w:bCs/>
          <w:lang w:val="en-US" w:bidi="ru-RU"/>
        </w:rPr>
        <w:t/>
      </w:r>
      <w:r w:rsidR="00285772" w:rsidRPr="00285772">
        <w:rPr>
          <w:bCs/>
          <w:lang w:bidi="ru-RU"/>
        </w:rPr>
        <w:t/>
      </w:r>
    </w:p>
    <w:p w14:paraId="60CDB61C" w14:textId="2F31BF45" w:rsidR="00327931" w:rsidRPr="0054771A" w:rsidRDefault="00327931" w:rsidP="0054771A">
      <w:pPr>
        <w:pStyle w:val="affa"/>
        <w:keepNext/>
        <w:keepLines/>
        <w:ind w:firstLine="0"/>
        <w:rPr>
          <w:lang w:bidi="ru-RU"/>
        </w:rPr>
      </w:pPr>
      <w:r w:rsidRPr="00327931">
        <w:rPr>
          <w:lang w:bidi="ru-RU"/>
        </w:rPr>
        <w:t>Адрес места отлова</w:t>
      </w:r>
      <w:r w:rsidR="00EE341A" w:rsidRPr="00EE341A">
        <w:rPr>
          <w:lang w:bidi="ru-RU"/>
        </w:rPr>
        <w:t xml:space="preserve">: Красная Площадь</w:t>
      </w:r>
      <w:r w:rsidR="00EE341A">
        <w:rPr>
          <w:lang w:val="en-US" w:bidi="ru-RU"/>
        </w:rPr>
        <w:t/>
      </w:r>
      <w:r w:rsidR="00EE341A" w:rsidRPr="00EE341A">
        <w:rPr>
          <w:lang w:bidi="ru-RU"/>
        </w:rPr>
        <w:t/>
      </w:r>
      <w:r w:rsidR="00EE341A">
        <w:rPr>
          <w:lang w:val="en-US" w:bidi="ru-RU"/>
        </w:rPr>
        <w:t/>
      </w:r>
      <w:r w:rsidR="00EE341A" w:rsidRPr="00EE341A">
        <w:rPr>
          <w:lang w:bidi="ru-RU"/>
        </w:rPr>
        <w:t/>
      </w:r>
    </w:p>
    <w:p w14:paraId="4ED02C7C" w14:textId="77777777" w:rsidR="00327931" w:rsidRPr="00327931" w:rsidRDefault="00327931" w:rsidP="002C5006">
      <w:pPr>
        <w:pStyle w:val="affa"/>
        <w:keepNext/>
        <w:keepLines/>
        <w:ind w:firstLine="0"/>
        <w:rPr>
          <w:b/>
          <w:lang w:bidi="ru-RU"/>
        </w:rPr>
      </w:pPr>
      <w:r w:rsidRPr="00327931">
        <w:rPr>
          <w:b/>
          <w:lang w:bidi="ru-RU"/>
        </w:rPr>
        <w:t>Сведения о новых владельцах</w:t>
      </w:r>
    </w:p>
    <w:p w14:paraId="2347627F" w14:textId="655E816A" w:rsidR="00327931" w:rsidRPr="00327931" w:rsidRDefault="00327931" w:rsidP="002C5006">
      <w:pPr>
        <w:pStyle w:val="affa"/>
        <w:keepNext/>
        <w:keepLines/>
        <w:ind w:firstLine="0"/>
        <w:rPr>
          <w:lang w:bidi="ru-RU"/>
        </w:rPr>
      </w:pPr>
      <w:r w:rsidRPr="00327931">
        <w:rPr>
          <w:lang w:bidi="ru-RU"/>
        </w:rPr>
        <w:t xml:space="preserve">Юридическое лицо: </w:t>
      </w:r>
      <w:r w:rsidR="0054771A" w:rsidRPr="0054771A">
        <w:rPr>
          <w:lang w:bidi="ru-RU"/>
        </w:rPr>
        <w:t xml:space="preserve">__________________________</w:t>
      </w:r>
      <w:r w:rsidR="0054771A">
        <w:rPr>
          <w:lang w:val="en-US" w:bidi="ru-RU"/>
        </w:rPr>
        <w:t/>
      </w:r>
      <w:r w:rsidR="0054771A" w:rsidRPr="0054771A">
        <w:rPr>
          <w:lang w:bidi="ru-RU"/>
        </w:rPr>
        <w:t/>
      </w:r>
      <w:r w:rsidR="0054771A">
        <w:rPr>
          <w:lang w:val="en-US" w:bidi="ru-RU"/>
        </w:rPr>
        <w:t/>
      </w:r>
      <w:r w:rsidR="0054771A" w:rsidRPr="0054771A">
        <w:rPr>
          <w:lang w:bidi="ru-RU"/>
        </w:rPr>
        <w:t/>
      </w:r>
      <w:r w:rsidRPr="00327931">
        <w:rPr>
          <w:lang w:bidi="ru-RU"/>
        </w:rPr>
        <w:t>, адрес: __________________</w:t>
      </w:r>
      <w:r w:rsidR="002C5006">
        <w:rPr>
          <w:lang w:bidi="ru-RU"/>
        </w:rPr>
        <w:t>____________</w:t>
      </w:r>
      <w:r w:rsidRPr="00327931">
        <w:rPr>
          <w:lang w:bidi="ru-RU"/>
        </w:rPr>
        <w:t>_____ _______________________________________ телефон: ______________</w:t>
      </w:r>
      <w:r w:rsidR="002C5006">
        <w:rPr>
          <w:lang w:bidi="ru-RU"/>
        </w:rPr>
        <w:t>____________</w:t>
      </w:r>
      <w:r w:rsidRPr="00327931">
        <w:rPr>
          <w:lang w:bidi="ru-RU"/>
        </w:rPr>
        <w:t>______.</w:t>
      </w:r>
    </w:p>
    <w:p w14:paraId="049A66A0" w14:textId="2DB9B35D" w:rsidR="00327931" w:rsidRPr="00327931" w:rsidRDefault="00327931" w:rsidP="002C5006">
      <w:pPr>
        <w:pStyle w:val="affa"/>
        <w:keepNext/>
        <w:keepLines/>
        <w:ind w:firstLine="0"/>
        <w:rPr>
          <w:lang w:bidi="ru-RU"/>
        </w:rPr>
      </w:pPr>
      <w:r w:rsidRPr="00327931">
        <w:rPr>
          <w:lang w:bidi="ru-RU"/>
        </w:rPr>
        <w:t>Ф.И.О. опекунов</w:t>
      </w:r>
      <w:r w:rsidR="0054771A" w:rsidRPr="0054771A">
        <w:rPr>
          <w:lang w:bidi="ru-RU"/>
        </w:rPr>
        <w:t xml:space="preserve">__________________________</w:t>
      </w:r>
      <w:r w:rsidR="0054771A">
        <w:rPr>
          <w:lang w:val="en-US" w:bidi="ru-RU"/>
        </w:rPr>
        <w:t/>
      </w:r>
      <w:r w:rsidR="0054771A" w:rsidRPr="0054771A">
        <w:rPr>
          <w:lang w:bidi="ru-RU"/>
        </w:rPr>
        <w:t/>
      </w:r>
      <w:r w:rsidRPr="00327931">
        <w:rPr>
          <w:lang w:bidi="ru-RU"/>
        </w:rPr>
        <w:t>,</w:t>
      </w:r>
    </w:p>
    <w:p w14:paraId="325FBC5A" w14:textId="36F586D8" w:rsidR="00327931" w:rsidRPr="00327931" w:rsidRDefault="00327931" w:rsidP="002C5006">
      <w:pPr>
        <w:pStyle w:val="affa"/>
        <w:keepNext/>
        <w:keepLines/>
        <w:ind w:firstLine="0"/>
        <w:rPr>
          <w:lang w:bidi="ru-RU"/>
        </w:rPr>
      </w:pPr>
      <w:r w:rsidRPr="00327931">
        <w:rPr>
          <w:lang w:bidi="ru-RU"/>
        </w:rPr>
        <w:t>контактные данные: _________</w:t>
      </w:r>
      <w:r w:rsidR="002C5006">
        <w:rPr>
          <w:lang w:bidi="ru-RU"/>
        </w:rPr>
        <w:t>____________</w:t>
      </w:r>
      <w:r w:rsidRPr="00327931">
        <w:rPr>
          <w:lang w:bidi="ru-RU"/>
        </w:rPr>
        <w:t>_________________________________________.</w:t>
      </w:r>
    </w:p>
    <w:p w14:paraId="1DC99354" w14:textId="77777777" w:rsidR="00327931" w:rsidRPr="00327931" w:rsidRDefault="00327931" w:rsidP="002C5006">
      <w:pPr>
        <w:pStyle w:val="affa"/>
        <w:keepNext/>
        <w:keepLines/>
        <w:ind w:firstLine="0"/>
        <w:rPr>
          <w:i/>
          <w:lang w:bidi="ru-RU"/>
        </w:rPr>
      </w:pPr>
      <w:r w:rsidRPr="00327931">
        <w:rPr>
          <w:i/>
          <w:lang w:bidi="ru-RU"/>
        </w:rPr>
        <w:t>или</w:t>
      </w:r>
    </w:p>
    <w:p w14:paraId="5925ADB1" w14:textId="373E8A62" w:rsidR="00327931" w:rsidRPr="00327931" w:rsidRDefault="00327931" w:rsidP="002C5006">
      <w:pPr>
        <w:pStyle w:val="affa"/>
        <w:keepNext/>
        <w:keepLines/>
        <w:ind w:firstLine="0"/>
        <w:rPr>
          <w:lang w:bidi="ru-RU"/>
        </w:rPr>
      </w:pPr>
      <w:r w:rsidRPr="00327931">
        <w:rPr>
          <w:lang w:bidi="ru-RU"/>
        </w:rPr>
        <w:t xml:space="preserve">Физическое лицо (Ф.И.О.): </w:t>
      </w:r>
      <w:r w:rsidR="0054771A" w:rsidRPr="00152F91">
        <w:rPr>
          <w:lang w:bidi="ru-RU"/>
        </w:rPr>
        <w:t xml:space="preserve">ВВП</w:t>
      </w:r>
      <w:r w:rsidR="0054771A">
        <w:rPr>
          <w:lang w:val="en-US" w:bidi="ru-RU"/>
        </w:rPr>
        <w:t/>
      </w:r>
      <w:r w:rsidR="00105EF2">
        <w:rPr>
          <w:lang w:val="en-US" w:bidi="ru-RU"/>
        </w:rPr>
        <w:t/>
      </w:r>
      <w:r w:rsidR="0054771A" w:rsidRPr="00152F91">
        <w:rPr>
          <w:lang w:bidi="ru-RU"/>
        </w:rPr>
        <w:t/>
      </w:r>
      <w:r w:rsidRPr="00327931">
        <w:rPr>
          <w:lang w:bidi="ru-RU"/>
        </w:rPr>
        <w:t>,</w:t>
      </w:r>
    </w:p>
    <w:p w14:paraId="158557A3" w14:textId="3DA46600" w:rsidR="00327931" w:rsidRPr="00327931" w:rsidRDefault="00327931" w:rsidP="002C5006">
      <w:pPr>
        <w:pStyle w:val="affa"/>
        <w:keepNext/>
        <w:keepLines/>
        <w:ind w:firstLine="0"/>
        <w:rPr>
          <w:lang w:bidi="ru-RU"/>
        </w:rPr>
      </w:pPr>
      <w:r w:rsidRPr="00327931">
        <w:rPr>
          <w:lang w:bidi="ru-RU"/>
        </w:rPr>
        <w:lastRenderedPageBreak/>
        <w:t>паспорт РФ серии ________ номер ________, выдан _____________</w:t>
      </w:r>
      <w:r w:rsidR="002C5006">
        <w:rPr>
          <w:lang w:bidi="ru-RU"/>
        </w:rPr>
        <w:t>____________</w:t>
      </w:r>
      <w:r w:rsidRPr="00327931">
        <w:rPr>
          <w:lang w:bidi="ru-RU"/>
        </w:rPr>
        <w:t>__________ «____»______________   _____ года, зарегистрированный (</w:t>
      </w:r>
      <w:proofErr w:type="spellStart"/>
      <w:r w:rsidRPr="00327931">
        <w:rPr>
          <w:lang w:bidi="ru-RU"/>
        </w:rPr>
        <w:t>ая</w:t>
      </w:r>
      <w:proofErr w:type="spellEnd"/>
      <w:r w:rsidRPr="00327931">
        <w:rPr>
          <w:lang w:bidi="ru-RU"/>
        </w:rPr>
        <w:t>) по адресу: ________________________</w:t>
      </w:r>
      <w:r w:rsidR="002C5006">
        <w:rPr>
          <w:lang w:bidi="ru-RU"/>
        </w:rPr>
        <w:t>___________</w:t>
      </w:r>
      <w:r w:rsidRPr="00327931">
        <w:rPr>
          <w:lang w:bidi="ru-RU"/>
        </w:rPr>
        <w:t>____________________________________________,</w:t>
      </w:r>
    </w:p>
    <w:p w14:paraId="377FD71D" w14:textId="66E9EF08" w:rsidR="00327931" w:rsidRPr="00327931" w:rsidRDefault="00327931" w:rsidP="002C5006">
      <w:pPr>
        <w:pStyle w:val="affa"/>
        <w:keepNext/>
        <w:keepLines/>
        <w:ind w:firstLine="0"/>
        <w:rPr>
          <w:lang w:bidi="ru-RU"/>
        </w:rPr>
      </w:pPr>
      <w:r w:rsidRPr="00327931">
        <w:rPr>
          <w:lang w:bidi="ru-RU"/>
        </w:rPr>
        <w:t>контактные данные: _______</w:t>
      </w:r>
      <w:r w:rsidR="002C5006">
        <w:rPr>
          <w:lang w:bidi="ru-RU"/>
        </w:rPr>
        <w:t>____________</w:t>
      </w:r>
      <w:r w:rsidRPr="00327931">
        <w:rPr>
          <w:lang w:bidi="ru-RU"/>
        </w:rPr>
        <w:t>___________________________________________.</w:t>
      </w:r>
    </w:p>
    <w:p w14:paraId="3E6C57A4" w14:textId="77777777" w:rsidR="00327931" w:rsidRPr="00333E2C" w:rsidRDefault="00327931" w:rsidP="00327931">
      <w:pPr>
        <w:pStyle w:val="affa"/>
        <w:keepNext/>
        <w:keepLines/>
        <w:rPr>
          <w:b/>
          <w:sz w:val="12"/>
          <w:lang w:bidi="ru-RU"/>
        </w:rPr>
      </w:pPr>
    </w:p>
    <w:p w14:paraId="5D6AFBD4" w14:textId="77777777" w:rsidR="00327931" w:rsidRPr="00327931" w:rsidRDefault="00327931" w:rsidP="002C5006">
      <w:pPr>
        <w:pStyle w:val="affa"/>
        <w:keepNext/>
        <w:keepLines/>
        <w:ind w:firstLine="0"/>
        <w:rPr>
          <w:b/>
          <w:lang w:bidi="ru-RU"/>
        </w:rPr>
      </w:pPr>
      <w:r w:rsidRPr="00327931">
        <w:rPr>
          <w:b/>
          <w:lang w:bidi="ru-RU"/>
        </w:rPr>
        <w:t>Движение животного</w:t>
      </w:r>
    </w:p>
    <w:p w14:paraId="6C4BD844" w14:textId="5AEA3E13" w:rsidR="00327931" w:rsidRPr="00327931" w:rsidRDefault="00327931" w:rsidP="002C5006">
      <w:pPr>
        <w:pStyle w:val="affa"/>
        <w:keepNext/>
        <w:keepLines/>
        <w:ind w:firstLine="0"/>
        <w:rPr>
          <w:lang w:bidi="ru-RU"/>
        </w:rPr>
      </w:pPr>
      <w:r w:rsidRPr="00327931">
        <w:rPr>
          <w:lang w:bidi="ru-RU"/>
        </w:rPr>
        <w:t>Дата поступления в приют:</w:t>
      </w:r>
      <w:r w:rsidR="00152F91" w:rsidRPr="00152F91">
        <w:rPr>
          <w:lang w:bidi="ru-RU"/>
        </w:rPr>
        <w:t xml:space="preserve"> 21.14.1678</w:t>
      </w:r>
      <w:r w:rsidR="00152F91">
        <w:rPr>
          <w:lang w:val="en-US" w:bidi="ru-RU"/>
        </w:rPr>
        <w:t/>
      </w:r>
      <w:r w:rsidR="00152F91" w:rsidRPr="00152F91">
        <w:rPr>
          <w:lang w:bidi="ru-RU"/>
        </w:rPr>
        <w:t/>
      </w:r>
      <w:r w:rsidR="00152F91">
        <w:rPr>
          <w:lang w:val="en-US" w:bidi="ru-RU"/>
        </w:rPr>
        <w:t/>
      </w:r>
      <w:r w:rsidR="00152F91" w:rsidRPr="00152F91">
        <w:rPr>
          <w:lang w:bidi="ru-RU"/>
        </w:rPr>
        <w:t/>
      </w:r>
      <w:r w:rsidRPr="00327931">
        <w:rPr>
          <w:lang w:bidi="ru-RU"/>
        </w:rPr>
        <w:t xml:space="preserve">, Акт № </w:t>
      </w:r>
      <w:r w:rsidR="00152F91" w:rsidRPr="00152F91">
        <w:rPr>
          <w:lang w:bidi="ru-RU"/>
        </w:rPr>
        <w:t xml:space="preserve">УКРФ01</w:t>
      </w:r>
      <w:r w:rsidR="00152F91">
        <w:rPr>
          <w:lang w:val="en-US" w:bidi="ru-RU"/>
        </w:rPr>
        <w:t/>
      </w:r>
      <w:r w:rsidR="00152F91" w:rsidRPr="00152F91">
        <w:rPr>
          <w:lang w:bidi="ru-RU"/>
        </w:rPr>
        <w:t/>
      </w:r>
      <w:r w:rsidR="00152F91">
        <w:rPr>
          <w:lang w:val="en-US" w:bidi="ru-RU"/>
        </w:rPr>
        <w:t/>
      </w:r>
      <w:r w:rsidR="00152F91" w:rsidRPr="00152F91">
        <w:rPr>
          <w:lang w:bidi="ru-RU"/>
        </w:rPr>
        <w:t/>
      </w:r>
      <w:r w:rsidRPr="00327931">
        <w:rPr>
          <w:lang w:bidi="ru-RU"/>
        </w:rPr>
        <w:t>.</w:t>
      </w:r>
    </w:p>
    <w:p w14:paraId="34B4AA41" w14:textId="4B02430F" w:rsidR="00327931" w:rsidRPr="00327931" w:rsidRDefault="00327931" w:rsidP="002C5006">
      <w:pPr>
        <w:pStyle w:val="affa"/>
        <w:keepNext/>
        <w:keepLines/>
        <w:ind w:firstLine="0"/>
        <w:rPr>
          <w:lang w:bidi="ru-RU"/>
        </w:rPr>
      </w:pPr>
      <w:r w:rsidRPr="00327931">
        <w:rPr>
          <w:lang w:bidi="ru-RU"/>
        </w:rPr>
        <w:t xml:space="preserve">Дата выбытия из приюта: </w:t>
      </w:r>
      <w:r w:rsidR="00152F91" w:rsidRPr="00152F91">
        <w:rPr>
          <w:lang w:bidi="ru-RU"/>
        </w:rPr>
        <w:t xml:space="preserve">28.19.4888</w:t>
      </w:r>
      <w:r w:rsidR="00152F91">
        <w:rPr>
          <w:lang w:val="en-US" w:bidi="ru-RU"/>
        </w:rPr>
        <w:t/>
      </w:r>
      <w:r w:rsidR="00152F91" w:rsidRPr="00152F91">
        <w:rPr>
          <w:lang w:bidi="ru-RU"/>
        </w:rPr>
        <w:t/>
      </w:r>
      <w:r w:rsidR="00152F91">
        <w:rPr>
          <w:lang w:val="en-US" w:bidi="ru-RU"/>
        </w:rPr>
        <w:t/>
      </w:r>
      <w:r w:rsidR="00152F91" w:rsidRPr="00152F91">
        <w:rPr>
          <w:lang w:bidi="ru-RU"/>
        </w:rPr>
        <w:t/>
      </w:r>
      <w:r w:rsidRPr="00327931">
        <w:rPr>
          <w:lang w:bidi="ru-RU"/>
        </w:rPr>
        <w:t xml:space="preserve">, Акт № </w:t>
      </w:r>
      <w:r w:rsidR="00152F91" w:rsidRPr="00152F91">
        <w:rPr>
          <w:lang w:bidi="ru-RU"/>
        </w:rPr>
        <w:t xml:space="preserve">12334ГУ</w:t>
      </w:r>
      <w:r w:rsidR="00152F91">
        <w:rPr>
          <w:lang w:val="en-US" w:bidi="ru-RU"/>
        </w:rPr>
        <w:t/>
      </w:r>
      <w:r w:rsidR="00152F91" w:rsidRPr="00152F91">
        <w:rPr>
          <w:lang w:bidi="ru-RU"/>
        </w:rPr>
        <w:t/>
      </w:r>
      <w:r w:rsidR="00152F91">
        <w:rPr>
          <w:lang w:val="en-US" w:bidi="ru-RU"/>
        </w:rPr>
        <w:t/>
      </w:r>
      <w:r w:rsidR="00152F91" w:rsidRPr="00152F91">
        <w:rPr>
          <w:lang w:bidi="ru-RU"/>
        </w:rPr>
        <w:t/>
      </w:r>
      <w:r w:rsidRPr="00327931">
        <w:rPr>
          <w:lang w:bidi="ru-RU"/>
        </w:rPr>
        <w:t>.</w:t>
      </w:r>
    </w:p>
    <w:p w14:paraId="11F45BB4" w14:textId="53E72428" w:rsidR="00327931" w:rsidRPr="00327931" w:rsidRDefault="00327931" w:rsidP="002C5006">
      <w:pPr>
        <w:pStyle w:val="affa"/>
        <w:keepNext/>
        <w:keepLines/>
        <w:ind w:firstLine="0"/>
        <w:rPr>
          <w:lang w:bidi="ru-RU"/>
        </w:rPr>
      </w:pPr>
      <w:r w:rsidRPr="00327931">
        <w:rPr>
          <w:lang w:bidi="ru-RU"/>
        </w:rPr>
        <w:t xml:space="preserve">Причина выбытия из приюта: </w:t>
      </w:r>
      <w:r w:rsidR="00152F91" w:rsidRPr="00C60677">
        <w:rPr>
          <w:lang w:bidi="ru-RU"/>
        </w:rPr>
        <w:t xml:space="preserve">переданно в собственность владельцу</w:t>
      </w:r>
      <w:r w:rsidR="00152F91">
        <w:rPr>
          <w:lang w:val="en-US" w:bidi="ru-RU"/>
        </w:rPr>
        <w:t/>
      </w:r>
      <w:r w:rsidR="00152F91" w:rsidRPr="00C60677">
        <w:rPr>
          <w:lang w:bidi="ru-RU"/>
        </w:rPr>
        <w:t/>
      </w:r>
      <w:r w:rsidRPr="00327931">
        <w:rPr>
          <w:lang w:bidi="ru-RU"/>
        </w:rPr>
        <w:t>.</w:t>
      </w:r>
    </w:p>
    <w:p w14:paraId="7636F746" w14:textId="77777777" w:rsidR="002C5006" w:rsidRPr="00333E2C" w:rsidRDefault="002C5006" w:rsidP="002C5006">
      <w:pPr>
        <w:pStyle w:val="affa"/>
        <w:keepNext/>
        <w:keepLines/>
        <w:ind w:firstLine="0"/>
        <w:rPr>
          <w:b/>
          <w:sz w:val="12"/>
          <w:lang w:bidi="ru-RU"/>
        </w:rPr>
      </w:pPr>
    </w:p>
    <w:p w14:paraId="666EC4EE" w14:textId="77777777" w:rsidR="00327931" w:rsidRPr="00327931" w:rsidRDefault="00327931" w:rsidP="002C5006">
      <w:pPr>
        <w:pStyle w:val="affa"/>
        <w:keepNext/>
        <w:keepLines/>
        <w:ind w:firstLine="0"/>
        <w:rPr>
          <w:b/>
          <w:lang w:bidi="ru-RU"/>
        </w:rPr>
      </w:pPr>
      <w:r w:rsidRPr="00327931">
        <w:rPr>
          <w:b/>
          <w:lang w:bidi="ru-RU"/>
        </w:rPr>
        <w:t xml:space="preserve">Сведения об обработке от </w:t>
      </w:r>
      <w:proofErr w:type="spellStart"/>
      <w:r w:rsidRPr="00327931">
        <w:rPr>
          <w:b/>
          <w:lang w:bidi="ru-RU"/>
        </w:rPr>
        <w:t>экто</w:t>
      </w:r>
      <w:proofErr w:type="spellEnd"/>
      <w:r w:rsidRPr="00327931">
        <w:rPr>
          <w:b/>
          <w:lang w:bidi="ru-RU"/>
        </w:rPr>
        <w:t>- и эндопаразитов</w:t>
      </w:r>
    </w:p>
    <w:tbl>
      <w:tblPr>
        <w:tblStyle w:val="afffffffff7"/>
        <w:tblW w:w="0" w:type="auto"/>
        <w:tblLook w:val="04A0" w:firstRow="1" w:lastRow="0" w:firstColumn="1" w:lastColumn="0" w:noHBand="0" w:noVBand="1"/>
      </w:tblPr>
      <w:tblGrid>
        <w:gridCol w:w="822"/>
        <w:gridCol w:w="1780"/>
        <w:gridCol w:w="2496"/>
        <w:gridCol w:w="2070"/>
        <w:gridCol w:w="2488"/>
      </w:tblGrid>
      <w:tr w:rsidR="00327931" w:rsidRPr="00327931" w14:paraId="6467D44F" w14:textId="77777777" w:rsidTr="00333E2C">
        <w:tc>
          <w:tcPr>
            <w:tcW w:w="822" w:type="dxa"/>
            <w:vAlign w:val="center"/>
          </w:tcPr>
          <w:p w14:paraId="4285D5AC" w14:textId="77777777" w:rsidR="00327931" w:rsidRPr="00327931" w:rsidRDefault="00327931" w:rsidP="006607BF">
            <w:pPr>
              <w:pStyle w:val="affa"/>
              <w:keepNext/>
              <w:keepLines/>
              <w:ind w:firstLine="0"/>
              <w:jc w:val="center"/>
              <w:rPr>
                <w:lang w:bidi="ru-RU"/>
              </w:rPr>
            </w:pPr>
            <w:r w:rsidRPr="00327931">
              <w:rPr>
                <w:lang w:bidi="ru-RU"/>
              </w:rPr>
              <w:t>№</w:t>
            </w:r>
          </w:p>
          <w:p w14:paraId="236300F3" w14:textId="77777777" w:rsidR="00327931" w:rsidRPr="00327931" w:rsidRDefault="00327931" w:rsidP="006607BF">
            <w:pPr>
              <w:pStyle w:val="affa"/>
              <w:keepNext/>
              <w:keepLines/>
              <w:ind w:firstLine="0"/>
              <w:jc w:val="center"/>
              <w:rPr>
                <w:lang w:bidi="ru-RU"/>
              </w:rPr>
            </w:pPr>
            <w:r w:rsidRPr="00327931">
              <w:rPr>
                <w:lang w:bidi="ru-RU"/>
              </w:rPr>
              <w:t>п/п</w:t>
            </w:r>
          </w:p>
        </w:tc>
        <w:tc>
          <w:tcPr>
            <w:tcW w:w="1780" w:type="dxa"/>
            <w:vAlign w:val="center"/>
          </w:tcPr>
          <w:p w14:paraId="28283F79" w14:textId="77777777" w:rsidR="00327931" w:rsidRPr="00327931" w:rsidRDefault="00327931" w:rsidP="006607BF">
            <w:pPr>
              <w:pStyle w:val="affa"/>
              <w:keepNext/>
              <w:keepLines/>
              <w:ind w:firstLine="0"/>
              <w:jc w:val="center"/>
              <w:rPr>
                <w:lang w:bidi="ru-RU"/>
              </w:rPr>
            </w:pPr>
            <w:r w:rsidRPr="00327931">
              <w:rPr>
                <w:lang w:bidi="ru-RU"/>
              </w:rPr>
              <w:t>Дата</w:t>
            </w:r>
          </w:p>
        </w:tc>
        <w:tc>
          <w:tcPr>
            <w:tcW w:w="2496" w:type="dxa"/>
            <w:vAlign w:val="center"/>
          </w:tcPr>
          <w:p w14:paraId="2B17CC97" w14:textId="77777777" w:rsidR="00327931" w:rsidRPr="00327931" w:rsidRDefault="00327931" w:rsidP="006607BF">
            <w:pPr>
              <w:pStyle w:val="affa"/>
              <w:keepNext/>
              <w:keepLines/>
              <w:ind w:firstLine="0"/>
              <w:jc w:val="center"/>
              <w:rPr>
                <w:lang w:bidi="ru-RU"/>
              </w:rPr>
            </w:pPr>
            <w:r w:rsidRPr="00327931">
              <w:rPr>
                <w:lang w:bidi="ru-RU"/>
              </w:rPr>
              <w:t>Препарат</w:t>
            </w:r>
          </w:p>
        </w:tc>
        <w:tc>
          <w:tcPr>
            <w:tcW w:w="2070" w:type="dxa"/>
            <w:vAlign w:val="center"/>
          </w:tcPr>
          <w:p w14:paraId="4B108935" w14:textId="77777777" w:rsidR="00327931" w:rsidRPr="00327931" w:rsidRDefault="00327931" w:rsidP="006607BF">
            <w:pPr>
              <w:pStyle w:val="affa"/>
              <w:keepNext/>
              <w:keepLines/>
              <w:ind w:firstLine="0"/>
              <w:jc w:val="center"/>
              <w:rPr>
                <w:lang w:bidi="ru-RU"/>
              </w:rPr>
            </w:pPr>
            <w:r w:rsidRPr="00327931">
              <w:rPr>
                <w:lang w:bidi="ru-RU"/>
              </w:rPr>
              <w:t>Доза</w:t>
            </w:r>
          </w:p>
        </w:tc>
        <w:tc>
          <w:tcPr>
            <w:tcW w:w="2488" w:type="dxa"/>
            <w:vAlign w:val="center"/>
          </w:tcPr>
          <w:p w14:paraId="546C939D"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327931" w:rsidRPr="00327931" w14:paraId="767C76F6" w14:textId="77777777" w:rsidTr="00333E2C">
        <w:tc>
          <w:tcPr>
            <w:tcW w:w="822" w:type="dxa"/>
          </w:tcPr>
          <w:p w14:paraId="7E48D893" w14:textId="77777777" w:rsidR="00327931" w:rsidRPr="00327931" w:rsidRDefault="00327931" w:rsidP="00327931">
            <w:pPr>
              <w:pStyle w:val="affa"/>
              <w:keepNext/>
              <w:keepLines/>
              <w:rPr>
                <w:b/>
                <w:lang w:bidi="ru-RU"/>
              </w:rPr>
            </w:pPr>
          </w:p>
        </w:tc>
        <w:tc>
          <w:tcPr>
            <w:tcW w:w="1780" w:type="dxa"/>
          </w:tcPr>
          <w:p w14:paraId="4BA98599" w14:textId="6A8908D6" w:rsidR="00327931" w:rsidRPr="000255FB" w:rsidRDefault="00327931" w:rsidP="00FC1611">
            <w:pPr>
              <w:pStyle w:val="affa"/>
              <w:keepNext/>
              <w:keepLines/>
              <w:jc w:val="center"/>
              <w:rPr>
                <w:b/>
                <w:lang w:bidi="ru-RU"/>
              </w:rPr>
            </w:pPr>
          </w:p>
        </w:tc>
        <w:tc>
          <w:tcPr>
            <w:tcW w:w="2496" w:type="dxa"/>
          </w:tcPr>
          <w:p w14:paraId="417724B6" w14:textId="77777777" w:rsidR="00327931" w:rsidRPr="00327931" w:rsidRDefault="00327931" w:rsidP="00327931">
            <w:pPr>
              <w:pStyle w:val="affa"/>
              <w:keepNext/>
              <w:keepLines/>
              <w:rPr>
                <w:b/>
                <w:lang w:bidi="ru-RU"/>
              </w:rPr>
            </w:pPr>
          </w:p>
        </w:tc>
        <w:tc>
          <w:tcPr>
            <w:tcW w:w="2070" w:type="dxa"/>
          </w:tcPr>
          <w:p w14:paraId="12C823B3" w14:textId="77777777" w:rsidR="00327931" w:rsidRPr="00327931" w:rsidRDefault="00327931" w:rsidP="00327931">
            <w:pPr>
              <w:pStyle w:val="affa"/>
              <w:keepNext/>
              <w:keepLines/>
              <w:rPr>
                <w:b/>
                <w:lang w:bidi="ru-RU"/>
              </w:rPr>
            </w:pPr>
          </w:p>
        </w:tc>
        <w:tc>
          <w:tcPr>
            <w:tcW w:w="2488" w:type="dxa"/>
          </w:tcPr>
          <w:p w14:paraId="230E4BBE" w14:textId="77777777" w:rsidR="00327931" w:rsidRPr="00327931" w:rsidRDefault="00327931" w:rsidP="00327931">
            <w:pPr>
              <w:pStyle w:val="affa"/>
              <w:keepNext/>
              <w:keepLines/>
              <w:rPr>
                <w:b/>
                <w:lang w:bidi="ru-RU"/>
              </w:rPr>
            </w:pPr>
          </w:p>
        </w:tc>
      </w:tr>
      <w:tr w:rsidR="00327931" w:rsidRPr="00327931" w14:paraId="44DC16B1" w14:textId="77777777" w:rsidTr="00333E2C">
        <w:tc>
          <w:tcPr>
            <w:tcW w:w="822" w:type="dxa"/>
          </w:tcPr>
          <w:p w14:paraId="1FECAB63" w14:textId="77777777" w:rsidR="00327931" w:rsidRPr="00327931" w:rsidRDefault="00327931" w:rsidP="00327931">
            <w:pPr>
              <w:pStyle w:val="affa"/>
              <w:keepNext/>
              <w:keepLines/>
              <w:rPr>
                <w:b/>
                <w:lang w:bidi="ru-RU"/>
              </w:rPr>
            </w:pPr>
          </w:p>
        </w:tc>
        <w:tc>
          <w:tcPr>
            <w:tcW w:w="1780" w:type="dxa"/>
          </w:tcPr>
          <w:p w14:paraId="5577BDB8" w14:textId="77777777" w:rsidR="00327931" w:rsidRPr="00327931" w:rsidRDefault="00327931" w:rsidP="00327931">
            <w:pPr>
              <w:pStyle w:val="affa"/>
              <w:keepNext/>
              <w:keepLines/>
              <w:rPr>
                <w:b/>
                <w:lang w:bidi="ru-RU"/>
              </w:rPr>
            </w:pPr>
          </w:p>
        </w:tc>
        <w:tc>
          <w:tcPr>
            <w:tcW w:w="2496" w:type="dxa"/>
          </w:tcPr>
          <w:p w14:paraId="6DB623FE" w14:textId="77777777" w:rsidR="00327931" w:rsidRPr="00327931" w:rsidRDefault="00327931" w:rsidP="00327931">
            <w:pPr>
              <w:pStyle w:val="affa"/>
              <w:keepNext/>
              <w:keepLines/>
              <w:rPr>
                <w:b/>
                <w:lang w:bidi="ru-RU"/>
              </w:rPr>
            </w:pPr>
          </w:p>
        </w:tc>
        <w:tc>
          <w:tcPr>
            <w:tcW w:w="2070" w:type="dxa"/>
          </w:tcPr>
          <w:p w14:paraId="7F8FB38B" w14:textId="77777777" w:rsidR="00327931" w:rsidRPr="00327931" w:rsidRDefault="00327931" w:rsidP="00327931">
            <w:pPr>
              <w:pStyle w:val="affa"/>
              <w:keepNext/>
              <w:keepLines/>
              <w:rPr>
                <w:b/>
                <w:lang w:bidi="ru-RU"/>
              </w:rPr>
            </w:pPr>
          </w:p>
        </w:tc>
        <w:tc>
          <w:tcPr>
            <w:tcW w:w="2488" w:type="dxa"/>
          </w:tcPr>
          <w:p w14:paraId="46E7C778" w14:textId="77777777" w:rsidR="00327931" w:rsidRPr="00327931" w:rsidRDefault="00327931" w:rsidP="00327931">
            <w:pPr>
              <w:pStyle w:val="affa"/>
              <w:keepNext/>
              <w:keepLines/>
              <w:rPr>
                <w:b/>
                <w:lang w:bidi="ru-RU"/>
              </w:rPr>
            </w:pPr>
          </w:p>
        </w:tc>
      </w:tr>
      <w:tr w:rsidR="00327931" w:rsidRPr="00327931" w14:paraId="0CCDCF02" w14:textId="77777777" w:rsidTr="00333E2C">
        <w:tc>
          <w:tcPr>
            <w:tcW w:w="822" w:type="dxa"/>
          </w:tcPr>
          <w:p w14:paraId="4A5F64CF" w14:textId="77777777" w:rsidR="00327931" w:rsidRPr="00327931" w:rsidRDefault="00327931" w:rsidP="00327931">
            <w:pPr>
              <w:pStyle w:val="affa"/>
              <w:keepNext/>
              <w:keepLines/>
              <w:rPr>
                <w:b/>
                <w:lang w:bidi="ru-RU"/>
              </w:rPr>
            </w:pPr>
          </w:p>
        </w:tc>
        <w:tc>
          <w:tcPr>
            <w:tcW w:w="1780" w:type="dxa"/>
          </w:tcPr>
          <w:p w14:paraId="48AB313D" w14:textId="77777777" w:rsidR="00327931" w:rsidRPr="00327931" w:rsidRDefault="00327931" w:rsidP="00327931">
            <w:pPr>
              <w:pStyle w:val="affa"/>
              <w:keepNext/>
              <w:keepLines/>
              <w:rPr>
                <w:b/>
                <w:lang w:bidi="ru-RU"/>
              </w:rPr>
            </w:pPr>
          </w:p>
        </w:tc>
        <w:tc>
          <w:tcPr>
            <w:tcW w:w="2496" w:type="dxa"/>
          </w:tcPr>
          <w:p w14:paraId="6A8CDB68" w14:textId="77777777" w:rsidR="00327931" w:rsidRPr="00327931" w:rsidRDefault="00327931" w:rsidP="00327931">
            <w:pPr>
              <w:pStyle w:val="affa"/>
              <w:keepNext/>
              <w:keepLines/>
              <w:rPr>
                <w:b/>
                <w:lang w:bidi="ru-RU"/>
              </w:rPr>
            </w:pPr>
          </w:p>
        </w:tc>
        <w:tc>
          <w:tcPr>
            <w:tcW w:w="2070" w:type="dxa"/>
          </w:tcPr>
          <w:p w14:paraId="38CA145A" w14:textId="77777777" w:rsidR="00327931" w:rsidRPr="00327931" w:rsidRDefault="00327931" w:rsidP="00327931">
            <w:pPr>
              <w:pStyle w:val="affa"/>
              <w:keepNext/>
              <w:keepLines/>
              <w:rPr>
                <w:b/>
                <w:lang w:bidi="ru-RU"/>
              </w:rPr>
            </w:pPr>
          </w:p>
        </w:tc>
        <w:tc>
          <w:tcPr>
            <w:tcW w:w="2488" w:type="dxa"/>
          </w:tcPr>
          <w:p w14:paraId="3B7B85EE" w14:textId="77777777" w:rsidR="00327931" w:rsidRPr="00327931" w:rsidRDefault="00327931" w:rsidP="00327931">
            <w:pPr>
              <w:pStyle w:val="affa"/>
              <w:keepNext/>
              <w:keepLines/>
              <w:rPr>
                <w:b/>
                <w:lang w:bidi="ru-RU"/>
              </w:rPr>
            </w:pPr>
          </w:p>
        </w:tc>
      </w:tr>
    </w:tbl>
    <w:p w14:paraId="4600B22E" w14:textId="77777777" w:rsidR="00327931" w:rsidRPr="00333E2C" w:rsidRDefault="00327931" w:rsidP="00327931">
      <w:pPr>
        <w:pStyle w:val="affa"/>
        <w:keepNext/>
        <w:keepLines/>
        <w:rPr>
          <w:b/>
          <w:sz w:val="12"/>
          <w:lang w:bidi="ru-RU"/>
        </w:rPr>
      </w:pPr>
    </w:p>
    <w:p w14:paraId="23C07AD6" w14:textId="77777777" w:rsidR="00327931" w:rsidRPr="00327931" w:rsidRDefault="00327931" w:rsidP="006607BF">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823"/>
        <w:gridCol w:w="1779"/>
        <w:gridCol w:w="2492"/>
        <w:gridCol w:w="2074"/>
        <w:gridCol w:w="2488"/>
      </w:tblGrid>
      <w:tr w:rsidR="00327931" w:rsidRPr="00327931" w14:paraId="0F6D1536" w14:textId="77777777" w:rsidTr="00333E2C">
        <w:tc>
          <w:tcPr>
            <w:tcW w:w="823" w:type="dxa"/>
            <w:vAlign w:val="center"/>
          </w:tcPr>
          <w:p w14:paraId="5266A9E7" w14:textId="5F05A59F" w:rsidR="00327931" w:rsidRPr="00327931" w:rsidRDefault="00327931" w:rsidP="006607BF">
            <w:pPr>
              <w:pStyle w:val="affa"/>
              <w:keepNext/>
              <w:keepLines/>
              <w:ind w:firstLine="0"/>
              <w:jc w:val="center"/>
              <w:rPr>
                <w:lang w:bidi="ru-RU"/>
              </w:rPr>
            </w:pPr>
            <w:r w:rsidRPr="00327931">
              <w:rPr>
                <w:lang w:bidi="ru-RU"/>
              </w:rPr>
              <w:t>№</w:t>
            </w:r>
            <w:r w:rsidR="006607BF">
              <w:rPr>
                <w:lang w:bidi="ru-RU"/>
              </w:rPr>
              <w:t xml:space="preserve"> </w:t>
            </w:r>
            <w:r w:rsidRPr="00327931">
              <w:rPr>
                <w:lang w:bidi="ru-RU"/>
              </w:rPr>
              <w:t>п/п</w:t>
            </w:r>
          </w:p>
        </w:tc>
        <w:tc>
          <w:tcPr>
            <w:tcW w:w="1779" w:type="dxa"/>
            <w:vAlign w:val="center"/>
          </w:tcPr>
          <w:p w14:paraId="4790DFD4" w14:textId="77777777" w:rsidR="00327931" w:rsidRPr="00327931" w:rsidRDefault="00327931" w:rsidP="006607BF">
            <w:pPr>
              <w:pStyle w:val="affa"/>
              <w:keepNext/>
              <w:keepLines/>
              <w:ind w:firstLine="0"/>
              <w:jc w:val="center"/>
              <w:rPr>
                <w:lang w:bidi="ru-RU"/>
              </w:rPr>
            </w:pPr>
            <w:r w:rsidRPr="00327931">
              <w:rPr>
                <w:lang w:bidi="ru-RU"/>
              </w:rPr>
              <w:t>Дата</w:t>
            </w:r>
          </w:p>
        </w:tc>
        <w:tc>
          <w:tcPr>
            <w:tcW w:w="2492" w:type="dxa"/>
            <w:vAlign w:val="center"/>
          </w:tcPr>
          <w:p w14:paraId="1BE7AAD9" w14:textId="77777777" w:rsidR="00327931" w:rsidRPr="00327931" w:rsidRDefault="00327931" w:rsidP="006607BF">
            <w:pPr>
              <w:pStyle w:val="affa"/>
              <w:keepNext/>
              <w:keepLines/>
              <w:ind w:firstLine="0"/>
              <w:jc w:val="center"/>
              <w:rPr>
                <w:lang w:bidi="ru-RU"/>
              </w:rPr>
            </w:pPr>
            <w:r w:rsidRPr="00327931">
              <w:rPr>
                <w:lang w:bidi="ru-RU"/>
              </w:rPr>
              <w:t>Вид вакцины</w:t>
            </w:r>
          </w:p>
        </w:tc>
        <w:tc>
          <w:tcPr>
            <w:tcW w:w="2074" w:type="dxa"/>
            <w:vAlign w:val="center"/>
          </w:tcPr>
          <w:p w14:paraId="219210B7" w14:textId="77777777" w:rsidR="00327931" w:rsidRPr="00327931" w:rsidRDefault="00327931" w:rsidP="006607BF">
            <w:pPr>
              <w:pStyle w:val="affa"/>
              <w:keepNext/>
              <w:keepLines/>
              <w:ind w:firstLine="0"/>
              <w:jc w:val="center"/>
              <w:rPr>
                <w:lang w:bidi="ru-RU"/>
              </w:rPr>
            </w:pPr>
            <w:r w:rsidRPr="00327931">
              <w:rPr>
                <w:lang w:bidi="ru-RU"/>
              </w:rPr>
              <w:t>№ серии</w:t>
            </w:r>
          </w:p>
        </w:tc>
        <w:tc>
          <w:tcPr>
            <w:tcW w:w="2488" w:type="dxa"/>
            <w:vAlign w:val="center"/>
          </w:tcPr>
          <w:p w14:paraId="7B97F3B3"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327931" w:rsidRPr="00327931" w14:paraId="41033DA9" w14:textId="77777777" w:rsidTr="00333E2C">
        <w:tc>
          <w:tcPr>
            <w:tcW w:w="823" w:type="dxa"/>
          </w:tcPr>
          <w:p w14:paraId="66D383C5" w14:textId="77777777" w:rsidR="00327931" w:rsidRPr="00327931" w:rsidRDefault="00327931" w:rsidP="00327931">
            <w:pPr>
              <w:pStyle w:val="affa"/>
              <w:keepNext/>
              <w:keepLines/>
              <w:rPr>
                <w:lang w:bidi="ru-RU"/>
              </w:rPr>
            </w:pPr>
          </w:p>
        </w:tc>
        <w:tc>
          <w:tcPr>
            <w:tcW w:w="1779" w:type="dxa"/>
          </w:tcPr>
          <w:p w14:paraId="5B72FD86" w14:textId="77777777" w:rsidR="00327931" w:rsidRPr="00327931" w:rsidRDefault="00327931" w:rsidP="00327931">
            <w:pPr>
              <w:pStyle w:val="affa"/>
              <w:keepNext/>
              <w:keepLines/>
              <w:rPr>
                <w:lang w:bidi="ru-RU"/>
              </w:rPr>
            </w:pPr>
          </w:p>
        </w:tc>
        <w:tc>
          <w:tcPr>
            <w:tcW w:w="2492" w:type="dxa"/>
          </w:tcPr>
          <w:p w14:paraId="6574D92A" w14:textId="77777777" w:rsidR="00327931" w:rsidRPr="00327931" w:rsidRDefault="00327931" w:rsidP="00327931">
            <w:pPr>
              <w:pStyle w:val="affa"/>
              <w:keepNext/>
              <w:keepLines/>
              <w:rPr>
                <w:lang w:bidi="ru-RU"/>
              </w:rPr>
            </w:pPr>
          </w:p>
        </w:tc>
        <w:tc>
          <w:tcPr>
            <w:tcW w:w="2074" w:type="dxa"/>
          </w:tcPr>
          <w:p w14:paraId="4EBC1824" w14:textId="77777777" w:rsidR="00327931" w:rsidRPr="00327931" w:rsidRDefault="00327931" w:rsidP="00327931">
            <w:pPr>
              <w:pStyle w:val="affa"/>
              <w:keepNext/>
              <w:keepLines/>
              <w:rPr>
                <w:lang w:bidi="ru-RU"/>
              </w:rPr>
            </w:pPr>
          </w:p>
        </w:tc>
        <w:tc>
          <w:tcPr>
            <w:tcW w:w="2488" w:type="dxa"/>
          </w:tcPr>
          <w:p w14:paraId="20F70EE5" w14:textId="77777777" w:rsidR="00327931" w:rsidRPr="00327931" w:rsidRDefault="00327931" w:rsidP="00327931">
            <w:pPr>
              <w:pStyle w:val="affa"/>
              <w:keepNext/>
              <w:keepLines/>
              <w:rPr>
                <w:lang w:bidi="ru-RU"/>
              </w:rPr>
            </w:pPr>
          </w:p>
        </w:tc>
      </w:tr>
      <w:tr w:rsidR="00327931" w:rsidRPr="00327931" w14:paraId="307D1B14" w14:textId="77777777" w:rsidTr="00333E2C">
        <w:tc>
          <w:tcPr>
            <w:tcW w:w="823" w:type="dxa"/>
          </w:tcPr>
          <w:p w14:paraId="34614766" w14:textId="77777777" w:rsidR="00327931" w:rsidRPr="00327931" w:rsidRDefault="00327931" w:rsidP="00327931">
            <w:pPr>
              <w:pStyle w:val="affa"/>
              <w:keepNext/>
              <w:keepLines/>
              <w:rPr>
                <w:lang w:bidi="ru-RU"/>
              </w:rPr>
            </w:pPr>
          </w:p>
        </w:tc>
        <w:tc>
          <w:tcPr>
            <w:tcW w:w="1779" w:type="dxa"/>
          </w:tcPr>
          <w:p w14:paraId="12FCE714" w14:textId="77777777" w:rsidR="00327931" w:rsidRPr="00327931" w:rsidRDefault="00327931" w:rsidP="00327931">
            <w:pPr>
              <w:pStyle w:val="affa"/>
              <w:keepNext/>
              <w:keepLines/>
              <w:rPr>
                <w:lang w:bidi="ru-RU"/>
              </w:rPr>
            </w:pPr>
          </w:p>
        </w:tc>
        <w:tc>
          <w:tcPr>
            <w:tcW w:w="2492" w:type="dxa"/>
          </w:tcPr>
          <w:p w14:paraId="0B39A7A3" w14:textId="77777777" w:rsidR="00327931" w:rsidRPr="00327931" w:rsidRDefault="00327931" w:rsidP="00327931">
            <w:pPr>
              <w:pStyle w:val="affa"/>
              <w:keepNext/>
              <w:keepLines/>
              <w:rPr>
                <w:lang w:bidi="ru-RU"/>
              </w:rPr>
            </w:pPr>
          </w:p>
        </w:tc>
        <w:tc>
          <w:tcPr>
            <w:tcW w:w="2074" w:type="dxa"/>
          </w:tcPr>
          <w:p w14:paraId="3DE0C2A0" w14:textId="77777777" w:rsidR="00327931" w:rsidRPr="00327931" w:rsidRDefault="00327931" w:rsidP="00327931">
            <w:pPr>
              <w:pStyle w:val="affa"/>
              <w:keepNext/>
              <w:keepLines/>
              <w:rPr>
                <w:lang w:bidi="ru-RU"/>
              </w:rPr>
            </w:pPr>
          </w:p>
        </w:tc>
        <w:tc>
          <w:tcPr>
            <w:tcW w:w="2488" w:type="dxa"/>
          </w:tcPr>
          <w:p w14:paraId="7297469E" w14:textId="77777777" w:rsidR="00327931" w:rsidRPr="00327931" w:rsidRDefault="00327931" w:rsidP="00327931">
            <w:pPr>
              <w:pStyle w:val="affa"/>
              <w:keepNext/>
              <w:keepLines/>
              <w:rPr>
                <w:lang w:bidi="ru-RU"/>
              </w:rPr>
            </w:pPr>
          </w:p>
        </w:tc>
      </w:tr>
      <w:tr w:rsidR="00327931" w:rsidRPr="00327931" w14:paraId="3FE89934" w14:textId="77777777" w:rsidTr="00333E2C">
        <w:tc>
          <w:tcPr>
            <w:tcW w:w="823" w:type="dxa"/>
          </w:tcPr>
          <w:p w14:paraId="4A849586" w14:textId="77777777" w:rsidR="00327931" w:rsidRPr="00327931" w:rsidRDefault="00327931" w:rsidP="00327931">
            <w:pPr>
              <w:pStyle w:val="affa"/>
              <w:keepNext/>
              <w:keepLines/>
              <w:rPr>
                <w:lang w:bidi="ru-RU"/>
              </w:rPr>
            </w:pPr>
          </w:p>
        </w:tc>
        <w:tc>
          <w:tcPr>
            <w:tcW w:w="1779" w:type="dxa"/>
          </w:tcPr>
          <w:p w14:paraId="5B69058D" w14:textId="77777777" w:rsidR="00327931" w:rsidRPr="00327931" w:rsidRDefault="00327931" w:rsidP="00327931">
            <w:pPr>
              <w:pStyle w:val="affa"/>
              <w:keepNext/>
              <w:keepLines/>
              <w:rPr>
                <w:lang w:bidi="ru-RU"/>
              </w:rPr>
            </w:pPr>
          </w:p>
        </w:tc>
        <w:tc>
          <w:tcPr>
            <w:tcW w:w="2492" w:type="dxa"/>
          </w:tcPr>
          <w:p w14:paraId="6706E430" w14:textId="77777777" w:rsidR="00327931" w:rsidRPr="00327931" w:rsidRDefault="00327931" w:rsidP="00327931">
            <w:pPr>
              <w:pStyle w:val="affa"/>
              <w:keepNext/>
              <w:keepLines/>
              <w:rPr>
                <w:lang w:bidi="ru-RU"/>
              </w:rPr>
            </w:pPr>
          </w:p>
        </w:tc>
        <w:tc>
          <w:tcPr>
            <w:tcW w:w="2074" w:type="dxa"/>
          </w:tcPr>
          <w:p w14:paraId="0E6CE9D8" w14:textId="77777777" w:rsidR="00327931" w:rsidRPr="00327931" w:rsidRDefault="00327931" w:rsidP="00327931">
            <w:pPr>
              <w:pStyle w:val="affa"/>
              <w:keepNext/>
              <w:keepLines/>
              <w:rPr>
                <w:lang w:bidi="ru-RU"/>
              </w:rPr>
            </w:pPr>
          </w:p>
        </w:tc>
        <w:tc>
          <w:tcPr>
            <w:tcW w:w="2488" w:type="dxa"/>
          </w:tcPr>
          <w:p w14:paraId="0353C63C" w14:textId="77777777" w:rsidR="00327931" w:rsidRPr="00327931" w:rsidRDefault="00327931" w:rsidP="00327931">
            <w:pPr>
              <w:pStyle w:val="affa"/>
              <w:keepNext/>
              <w:keepLines/>
              <w:rPr>
                <w:lang w:bidi="ru-RU"/>
              </w:rPr>
            </w:pPr>
          </w:p>
        </w:tc>
      </w:tr>
    </w:tbl>
    <w:p w14:paraId="4C5B54FC" w14:textId="77777777" w:rsidR="006607BF" w:rsidRPr="00333E2C" w:rsidRDefault="006607BF" w:rsidP="006607BF">
      <w:pPr>
        <w:pStyle w:val="affa"/>
        <w:keepNext/>
        <w:keepLines/>
        <w:ind w:firstLine="0"/>
        <w:rPr>
          <w:b/>
          <w:sz w:val="12"/>
          <w:lang w:bidi="ru-RU"/>
        </w:rPr>
      </w:pPr>
    </w:p>
    <w:p w14:paraId="23909931" w14:textId="77777777" w:rsidR="00327931" w:rsidRPr="00327931" w:rsidRDefault="00327931" w:rsidP="006607BF">
      <w:pPr>
        <w:pStyle w:val="affa"/>
        <w:keepNext/>
        <w:keepLines/>
        <w:ind w:firstLine="0"/>
        <w:rPr>
          <w:b/>
          <w:lang w:bidi="ru-RU"/>
        </w:rPr>
      </w:pPr>
      <w:r w:rsidRPr="00327931">
        <w:rPr>
          <w:b/>
          <w:lang w:bidi="ru-RU"/>
        </w:rPr>
        <w:t>Сведения о состоянии здоровья</w:t>
      </w:r>
    </w:p>
    <w:tbl>
      <w:tblPr>
        <w:tblStyle w:val="afffffffff7"/>
        <w:tblW w:w="9634" w:type="dxa"/>
        <w:tblLook w:val="04A0" w:firstRow="1" w:lastRow="0" w:firstColumn="1" w:lastColumn="0" w:noHBand="0" w:noVBand="1"/>
      </w:tblPr>
      <w:tblGrid>
        <w:gridCol w:w="1005"/>
        <w:gridCol w:w="1655"/>
        <w:gridCol w:w="2551"/>
        <w:gridCol w:w="2127"/>
        <w:gridCol w:w="2296"/>
      </w:tblGrid>
      <w:tr w:rsidR="00327931" w:rsidRPr="00327931" w14:paraId="0BC77704" w14:textId="77777777" w:rsidTr="00C60677">
        <w:trPr>
          <w:trHeight w:val="1022"/>
        </w:trPr>
        <w:tc>
          <w:tcPr>
            <w:tcW w:w="1005" w:type="dxa"/>
            <w:vAlign w:val="center"/>
          </w:tcPr>
          <w:p w14:paraId="7D51A07F" w14:textId="77777777" w:rsidR="00327931" w:rsidRPr="00327931" w:rsidRDefault="00327931" w:rsidP="006607BF">
            <w:pPr>
              <w:pStyle w:val="affa"/>
              <w:keepNext/>
              <w:keepLines/>
              <w:ind w:firstLine="0"/>
              <w:jc w:val="center"/>
              <w:rPr>
                <w:lang w:bidi="ru-RU"/>
              </w:rPr>
            </w:pPr>
            <w:r w:rsidRPr="00327931">
              <w:rPr>
                <w:lang w:bidi="ru-RU"/>
              </w:rPr>
              <w:t>№</w:t>
            </w:r>
          </w:p>
          <w:p w14:paraId="3F873514" w14:textId="77777777" w:rsidR="00327931" w:rsidRPr="00327931" w:rsidRDefault="00327931" w:rsidP="006607BF">
            <w:pPr>
              <w:pStyle w:val="affa"/>
              <w:keepNext/>
              <w:keepLines/>
              <w:ind w:firstLine="0"/>
              <w:jc w:val="center"/>
              <w:rPr>
                <w:lang w:bidi="ru-RU"/>
              </w:rPr>
            </w:pPr>
            <w:r w:rsidRPr="00327931">
              <w:rPr>
                <w:lang w:bidi="ru-RU"/>
              </w:rPr>
              <w:t>п/п</w:t>
            </w:r>
          </w:p>
        </w:tc>
        <w:tc>
          <w:tcPr>
            <w:tcW w:w="1655" w:type="dxa"/>
            <w:vAlign w:val="center"/>
          </w:tcPr>
          <w:p w14:paraId="410C0D5E" w14:textId="77777777" w:rsidR="00327931" w:rsidRPr="00327931" w:rsidRDefault="00327931" w:rsidP="006607BF">
            <w:pPr>
              <w:pStyle w:val="affa"/>
              <w:keepNext/>
              <w:keepLines/>
              <w:ind w:firstLine="0"/>
              <w:jc w:val="center"/>
              <w:rPr>
                <w:lang w:bidi="ru-RU"/>
              </w:rPr>
            </w:pPr>
            <w:r w:rsidRPr="00327931">
              <w:rPr>
                <w:lang w:bidi="ru-RU"/>
              </w:rPr>
              <w:t>Дата осмотра</w:t>
            </w:r>
          </w:p>
        </w:tc>
        <w:tc>
          <w:tcPr>
            <w:tcW w:w="2551" w:type="dxa"/>
            <w:vAlign w:val="center"/>
          </w:tcPr>
          <w:p w14:paraId="0669A578" w14:textId="77777777" w:rsidR="00327931" w:rsidRPr="00327931" w:rsidRDefault="00327931" w:rsidP="006607BF">
            <w:pPr>
              <w:pStyle w:val="affa"/>
              <w:keepNext/>
              <w:keepLines/>
              <w:ind w:firstLine="0"/>
              <w:jc w:val="center"/>
              <w:rPr>
                <w:lang w:bidi="ru-RU"/>
              </w:rPr>
            </w:pPr>
            <w:r w:rsidRPr="00327931">
              <w:rPr>
                <w:lang w:bidi="ru-RU"/>
              </w:rPr>
              <w:t>Вес</w:t>
            </w:r>
          </w:p>
        </w:tc>
        <w:tc>
          <w:tcPr>
            <w:tcW w:w="2127" w:type="dxa"/>
            <w:vAlign w:val="center"/>
          </w:tcPr>
          <w:p w14:paraId="1DFDA9AA" w14:textId="77777777" w:rsidR="00327931" w:rsidRPr="00327931" w:rsidRDefault="00327931" w:rsidP="006607BF">
            <w:pPr>
              <w:pStyle w:val="affa"/>
              <w:keepNext/>
              <w:keepLines/>
              <w:ind w:firstLine="0"/>
              <w:jc w:val="center"/>
              <w:rPr>
                <w:lang w:bidi="ru-RU"/>
              </w:rPr>
            </w:pPr>
            <w:r w:rsidRPr="00327931">
              <w:rPr>
                <w:lang w:bidi="ru-RU"/>
              </w:rPr>
              <w:t>Анамнез</w:t>
            </w:r>
          </w:p>
        </w:tc>
        <w:tc>
          <w:tcPr>
            <w:tcW w:w="2296" w:type="dxa"/>
            <w:vAlign w:val="center"/>
          </w:tcPr>
          <w:p w14:paraId="276293A9"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327931" w:rsidRPr="00327931" w14:paraId="4FA295CF" w14:textId="77777777" w:rsidTr="00C60677">
        <w:trPr>
          <w:trHeight w:val="335"/>
        </w:trPr>
        <w:tc>
          <w:tcPr>
            <w:tcW w:w="1005" w:type="dxa"/>
          </w:tcPr>
          <w:p w14:paraId="7E2D85E7" w14:textId="77777777" w:rsidR="00327931" w:rsidRPr="00327931" w:rsidRDefault="00327931" w:rsidP="00327931">
            <w:pPr>
              <w:pStyle w:val="affa"/>
              <w:keepNext/>
              <w:keepLines/>
              <w:rPr>
                <w:lang w:bidi="ru-RU"/>
              </w:rPr>
            </w:pPr>
          </w:p>
        </w:tc>
        <w:tc>
          <w:tcPr>
            <w:tcW w:w="1655" w:type="dxa"/>
          </w:tcPr>
          <w:p w14:paraId="3376EAA0" w14:textId="77777777" w:rsidR="00327931" w:rsidRPr="00327931" w:rsidRDefault="00327931" w:rsidP="00327931">
            <w:pPr>
              <w:pStyle w:val="affa"/>
              <w:keepNext/>
              <w:keepLines/>
              <w:rPr>
                <w:lang w:bidi="ru-RU"/>
              </w:rPr>
            </w:pPr>
          </w:p>
        </w:tc>
        <w:tc>
          <w:tcPr>
            <w:tcW w:w="2551" w:type="dxa"/>
          </w:tcPr>
          <w:p w14:paraId="7413D1C4" w14:textId="77777777" w:rsidR="00327931" w:rsidRPr="00327931" w:rsidRDefault="00327931" w:rsidP="00327931">
            <w:pPr>
              <w:pStyle w:val="affa"/>
              <w:keepNext/>
              <w:keepLines/>
              <w:rPr>
                <w:lang w:bidi="ru-RU"/>
              </w:rPr>
            </w:pPr>
          </w:p>
        </w:tc>
        <w:tc>
          <w:tcPr>
            <w:tcW w:w="2127" w:type="dxa"/>
          </w:tcPr>
          <w:p w14:paraId="37633DA5" w14:textId="77777777" w:rsidR="00327931" w:rsidRPr="00327931" w:rsidRDefault="00327931" w:rsidP="00327931">
            <w:pPr>
              <w:pStyle w:val="affa"/>
              <w:keepNext/>
              <w:keepLines/>
              <w:rPr>
                <w:lang w:bidi="ru-RU"/>
              </w:rPr>
            </w:pPr>
          </w:p>
        </w:tc>
        <w:tc>
          <w:tcPr>
            <w:tcW w:w="2296" w:type="dxa"/>
          </w:tcPr>
          <w:p w14:paraId="7540BD14" w14:textId="77777777" w:rsidR="00327931" w:rsidRPr="00327931" w:rsidRDefault="00327931" w:rsidP="00327931">
            <w:pPr>
              <w:pStyle w:val="affa"/>
              <w:keepNext/>
              <w:keepLines/>
              <w:rPr>
                <w:lang w:bidi="ru-RU"/>
              </w:rPr>
            </w:pPr>
          </w:p>
        </w:tc>
      </w:tr>
      <w:tr w:rsidR="00327931" w:rsidRPr="00327931" w14:paraId="1B8C9B52" w14:textId="77777777" w:rsidTr="00C60677">
        <w:trPr>
          <w:trHeight w:val="335"/>
        </w:trPr>
        <w:tc>
          <w:tcPr>
            <w:tcW w:w="1005" w:type="dxa"/>
          </w:tcPr>
          <w:p w14:paraId="2B5A159F" w14:textId="77777777" w:rsidR="00327931" w:rsidRPr="00327931" w:rsidRDefault="00327931" w:rsidP="00327931">
            <w:pPr>
              <w:pStyle w:val="affa"/>
              <w:keepNext/>
              <w:keepLines/>
              <w:rPr>
                <w:lang w:bidi="ru-RU"/>
              </w:rPr>
            </w:pPr>
          </w:p>
        </w:tc>
        <w:tc>
          <w:tcPr>
            <w:tcW w:w="1655" w:type="dxa"/>
          </w:tcPr>
          <w:p w14:paraId="39FC2C0F" w14:textId="77777777" w:rsidR="00327931" w:rsidRPr="00327931" w:rsidRDefault="00327931" w:rsidP="00327931">
            <w:pPr>
              <w:pStyle w:val="affa"/>
              <w:keepNext/>
              <w:keepLines/>
              <w:rPr>
                <w:lang w:bidi="ru-RU"/>
              </w:rPr>
            </w:pPr>
          </w:p>
        </w:tc>
        <w:tc>
          <w:tcPr>
            <w:tcW w:w="2551" w:type="dxa"/>
          </w:tcPr>
          <w:p w14:paraId="1A33173D" w14:textId="77777777" w:rsidR="00327931" w:rsidRPr="00327931" w:rsidRDefault="00327931" w:rsidP="00327931">
            <w:pPr>
              <w:pStyle w:val="affa"/>
              <w:keepNext/>
              <w:keepLines/>
              <w:rPr>
                <w:lang w:bidi="ru-RU"/>
              </w:rPr>
            </w:pPr>
          </w:p>
        </w:tc>
        <w:tc>
          <w:tcPr>
            <w:tcW w:w="2127" w:type="dxa"/>
          </w:tcPr>
          <w:p w14:paraId="350F4631" w14:textId="77777777" w:rsidR="00327931" w:rsidRPr="00327931" w:rsidRDefault="00327931" w:rsidP="00327931">
            <w:pPr>
              <w:pStyle w:val="affa"/>
              <w:keepNext/>
              <w:keepLines/>
              <w:rPr>
                <w:lang w:bidi="ru-RU"/>
              </w:rPr>
            </w:pPr>
          </w:p>
        </w:tc>
        <w:tc>
          <w:tcPr>
            <w:tcW w:w="2296" w:type="dxa"/>
          </w:tcPr>
          <w:p w14:paraId="2604A722" w14:textId="77777777" w:rsidR="00327931" w:rsidRPr="00327931" w:rsidRDefault="00327931" w:rsidP="00327931">
            <w:pPr>
              <w:pStyle w:val="affa"/>
              <w:keepNext/>
              <w:keepLines/>
              <w:rPr>
                <w:lang w:bidi="ru-RU"/>
              </w:rPr>
            </w:pPr>
          </w:p>
        </w:tc>
      </w:tr>
      <w:tr w:rsidR="00327931" w:rsidRPr="00327931" w14:paraId="4DB46E2B" w14:textId="77777777" w:rsidTr="00C60677">
        <w:trPr>
          <w:trHeight w:val="335"/>
        </w:trPr>
        <w:tc>
          <w:tcPr>
            <w:tcW w:w="1005" w:type="dxa"/>
          </w:tcPr>
          <w:p w14:paraId="7C2F55B4" w14:textId="77777777" w:rsidR="00327931" w:rsidRPr="00327931" w:rsidRDefault="00327931" w:rsidP="00327931">
            <w:pPr>
              <w:pStyle w:val="affa"/>
              <w:keepNext/>
              <w:keepLines/>
              <w:rPr>
                <w:lang w:bidi="ru-RU"/>
              </w:rPr>
            </w:pPr>
          </w:p>
        </w:tc>
        <w:tc>
          <w:tcPr>
            <w:tcW w:w="1655" w:type="dxa"/>
          </w:tcPr>
          <w:p w14:paraId="3EF7CE15" w14:textId="77777777" w:rsidR="00327931" w:rsidRPr="00327931" w:rsidRDefault="00327931" w:rsidP="00327931">
            <w:pPr>
              <w:pStyle w:val="affa"/>
              <w:keepNext/>
              <w:keepLines/>
              <w:rPr>
                <w:lang w:bidi="ru-RU"/>
              </w:rPr>
            </w:pPr>
          </w:p>
        </w:tc>
        <w:tc>
          <w:tcPr>
            <w:tcW w:w="2551" w:type="dxa"/>
          </w:tcPr>
          <w:p w14:paraId="43A9C07D" w14:textId="77777777" w:rsidR="00327931" w:rsidRPr="00327931" w:rsidRDefault="00327931" w:rsidP="00327931">
            <w:pPr>
              <w:pStyle w:val="affa"/>
              <w:keepNext/>
              <w:keepLines/>
              <w:rPr>
                <w:lang w:bidi="ru-RU"/>
              </w:rPr>
            </w:pPr>
          </w:p>
        </w:tc>
        <w:tc>
          <w:tcPr>
            <w:tcW w:w="2127" w:type="dxa"/>
          </w:tcPr>
          <w:p w14:paraId="624A527A" w14:textId="77777777" w:rsidR="00327931" w:rsidRPr="00327931" w:rsidRDefault="00327931" w:rsidP="00327931">
            <w:pPr>
              <w:pStyle w:val="affa"/>
              <w:keepNext/>
              <w:keepLines/>
              <w:rPr>
                <w:lang w:bidi="ru-RU"/>
              </w:rPr>
            </w:pPr>
          </w:p>
        </w:tc>
        <w:tc>
          <w:tcPr>
            <w:tcW w:w="2296" w:type="dxa"/>
          </w:tcPr>
          <w:p w14:paraId="584AEEB5" w14:textId="77777777" w:rsidR="00327931" w:rsidRPr="00327931" w:rsidRDefault="00327931" w:rsidP="00327931">
            <w:pPr>
              <w:pStyle w:val="affa"/>
              <w:keepNext/>
              <w:keepLines/>
              <w:rPr>
                <w:lang w:bidi="ru-RU"/>
              </w:rPr>
            </w:pPr>
          </w:p>
        </w:tc>
      </w:tr>
    </w:tbl>
    <w:p w14:paraId="7A036755" w14:textId="77777777" w:rsidR="00327931" w:rsidRPr="00327931" w:rsidRDefault="00327931" w:rsidP="00327931">
      <w:pPr>
        <w:pStyle w:val="affa"/>
        <w:keepNext/>
        <w:keepLines/>
        <w:rPr>
          <w:b/>
          <w:lang w:bidi="ru-RU"/>
        </w:rPr>
      </w:pPr>
    </w:p>
    <w:p w14:paraId="6FA024DB" w14:textId="0D9F57F7" w:rsidR="00327931" w:rsidRPr="00327931" w:rsidRDefault="00327931" w:rsidP="006607BF">
      <w:pPr>
        <w:pStyle w:val="affa"/>
        <w:keepNext/>
        <w:keepLines/>
        <w:ind w:firstLine="0"/>
        <w:rPr>
          <w:b/>
          <w:lang w:bidi="ru-RU"/>
        </w:rPr>
      </w:pPr>
      <w:r w:rsidRPr="00327931">
        <w:rPr>
          <w:b/>
          <w:lang w:bidi="ru-RU"/>
        </w:rPr>
        <w:t>Ответственные за животное</w:t>
      </w:r>
    </w:p>
    <w:p w14:paraId="6DB2E4DC" w14:textId="77777777" w:rsidR="00327931" w:rsidRPr="00327931" w:rsidRDefault="00327931" w:rsidP="006607BF">
      <w:pPr>
        <w:pStyle w:val="affa"/>
        <w:keepNext/>
        <w:keepLines/>
        <w:ind w:firstLine="0"/>
        <w:rPr>
          <w:lang w:bidi="ru-RU"/>
        </w:rPr>
      </w:pPr>
      <w:r w:rsidRPr="00327931">
        <w:rPr>
          <w:lang w:bidi="ru-RU"/>
        </w:rPr>
        <w:t>Ф.И.О. руководителя приюта/подпись: ______________________/___________,</w:t>
      </w:r>
    </w:p>
    <w:p w14:paraId="58EF6BFF" w14:textId="1CE7B85D" w:rsidR="00466F01" w:rsidRPr="00466F01" w:rsidRDefault="00327931" w:rsidP="00E34202">
      <w:pPr>
        <w:pStyle w:val="affa"/>
        <w:keepNext/>
        <w:keepLines/>
        <w:ind w:firstLine="0"/>
        <w:rPr>
          <w:sz w:val="28"/>
        </w:rPr>
      </w:pPr>
      <w:r w:rsidRPr="00327931">
        <w:rPr>
          <w:lang w:bidi="ru-RU"/>
        </w:rPr>
        <w:t>Ф.И.О. сотрудника по уходу за животным/подпись: ___________/___________.</w:t>
      </w:r>
    </w:p>
    <w:sectPr w:rsidR="00466F01" w:rsidRPr="00466F01" w:rsidSect="00333E2C">
      <w:headerReference w:type="even" r:id="rId8"/>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1C90C" w14:textId="77777777" w:rsidR="005A26FA" w:rsidRDefault="005A26FA" w:rsidP="00CD34AA">
      <w:r>
        <w:separator/>
      </w:r>
    </w:p>
    <w:p w14:paraId="45EABB3C" w14:textId="77777777" w:rsidR="005A26FA" w:rsidRDefault="005A26FA" w:rsidP="00CD34AA"/>
    <w:p w14:paraId="591DB986" w14:textId="77777777" w:rsidR="005A26FA" w:rsidRDefault="005A26FA" w:rsidP="00CD34AA"/>
    <w:p w14:paraId="64632384" w14:textId="77777777" w:rsidR="005A26FA" w:rsidRDefault="005A26FA" w:rsidP="00CD34AA"/>
  </w:endnote>
  <w:endnote w:type="continuationSeparator" w:id="0">
    <w:p w14:paraId="721FA14C" w14:textId="77777777" w:rsidR="005A26FA" w:rsidRDefault="005A26FA" w:rsidP="00CD34AA">
      <w:r>
        <w:continuationSeparator/>
      </w:r>
    </w:p>
    <w:p w14:paraId="427BD533" w14:textId="77777777" w:rsidR="005A26FA" w:rsidRDefault="005A26FA" w:rsidP="00CD34AA"/>
    <w:p w14:paraId="23AED148" w14:textId="77777777" w:rsidR="005A26FA" w:rsidRDefault="005A26FA" w:rsidP="00CD34AA"/>
    <w:p w14:paraId="049F8323" w14:textId="77777777" w:rsidR="005A26FA" w:rsidRDefault="005A26FA"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CC"/>
    <w:family w:val="swiss"/>
    <w:pitch w:val="variable"/>
    <w:sig w:usb0="E4002EFF" w:usb1="C000247B" w:usb2="00000009" w:usb3="00000000" w:csb0="000001FF" w:csb1="00000000"/>
  </w:font>
  <w:font w:name="Arial CYR">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298FD" w14:textId="77777777" w:rsidR="005A26FA" w:rsidRDefault="005A26FA" w:rsidP="00CD34AA">
      <w:r>
        <w:separator/>
      </w:r>
    </w:p>
    <w:p w14:paraId="33142CC1" w14:textId="77777777" w:rsidR="005A26FA" w:rsidRDefault="005A26FA" w:rsidP="00CD34AA"/>
    <w:p w14:paraId="2805B1EB" w14:textId="77777777" w:rsidR="005A26FA" w:rsidRDefault="005A26FA" w:rsidP="00CD34AA"/>
    <w:p w14:paraId="7D875AFC" w14:textId="77777777" w:rsidR="005A26FA" w:rsidRDefault="005A26FA" w:rsidP="00CD34AA"/>
  </w:footnote>
  <w:footnote w:type="continuationSeparator" w:id="0">
    <w:p w14:paraId="28219A0D" w14:textId="77777777" w:rsidR="005A26FA" w:rsidRDefault="005A26FA" w:rsidP="00CD34AA">
      <w:r>
        <w:continuationSeparator/>
      </w:r>
    </w:p>
    <w:p w14:paraId="2C1FA9CF" w14:textId="77777777" w:rsidR="005A26FA" w:rsidRDefault="005A26FA" w:rsidP="00CD34AA"/>
    <w:p w14:paraId="55C22FCE" w14:textId="77777777" w:rsidR="005A26FA" w:rsidRDefault="005A26FA" w:rsidP="00CD34AA"/>
    <w:p w14:paraId="15B0E83A" w14:textId="77777777" w:rsidR="005A26FA" w:rsidRDefault="005A26FA" w:rsidP="00CD3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83060" w14:textId="77777777" w:rsidR="00A33907" w:rsidRDefault="00A33907" w:rsidP="00CD34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246"/>
    <w:rsid w:val="00000660"/>
    <w:rsid w:val="000016D0"/>
    <w:rsid w:val="00001E2D"/>
    <w:rsid w:val="00003204"/>
    <w:rsid w:val="0000393E"/>
    <w:rsid w:val="000039D1"/>
    <w:rsid w:val="00005E01"/>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5FB"/>
    <w:rsid w:val="00025652"/>
    <w:rsid w:val="00030E84"/>
    <w:rsid w:val="000318F0"/>
    <w:rsid w:val="000327BA"/>
    <w:rsid w:val="000330B7"/>
    <w:rsid w:val="000351A2"/>
    <w:rsid w:val="00035411"/>
    <w:rsid w:val="00035784"/>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4ED6"/>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5FDC"/>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5EF2"/>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6C8"/>
    <w:rsid w:val="00145970"/>
    <w:rsid w:val="00147237"/>
    <w:rsid w:val="00147365"/>
    <w:rsid w:val="00147EEA"/>
    <w:rsid w:val="00150B9A"/>
    <w:rsid w:val="001510F9"/>
    <w:rsid w:val="001513A9"/>
    <w:rsid w:val="0015179C"/>
    <w:rsid w:val="00151C20"/>
    <w:rsid w:val="0015246D"/>
    <w:rsid w:val="001527F9"/>
    <w:rsid w:val="00152B9E"/>
    <w:rsid w:val="00152F91"/>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7573"/>
    <w:rsid w:val="0016797F"/>
    <w:rsid w:val="00167ECC"/>
    <w:rsid w:val="00170C8D"/>
    <w:rsid w:val="00170CCE"/>
    <w:rsid w:val="0017151A"/>
    <w:rsid w:val="001715F8"/>
    <w:rsid w:val="00171B1D"/>
    <w:rsid w:val="00171FB9"/>
    <w:rsid w:val="0017230C"/>
    <w:rsid w:val="0017349C"/>
    <w:rsid w:val="00173BC2"/>
    <w:rsid w:val="001751E7"/>
    <w:rsid w:val="001751FA"/>
    <w:rsid w:val="0017619E"/>
    <w:rsid w:val="001802C9"/>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772"/>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70AF3"/>
    <w:rsid w:val="00370D20"/>
    <w:rsid w:val="00370E2A"/>
    <w:rsid w:val="00372134"/>
    <w:rsid w:val="003727C2"/>
    <w:rsid w:val="00372EDD"/>
    <w:rsid w:val="00373479"/>
    <w:rsid w:val="00374F4F"/>
    <w:rsid w:val="00375030"/>
    <w:rsid w:val="0037547A"/>
    <w:rsid w:val="0037586D"/>
    <w:rsid w:val="00375FFE"/>
    <w:rsid w:val="00380AB7"/>
    <w:rsid w:val="003812C4"/>
    <w:rsid w:val="0038207D"/>
    <w:rsid w:val="00382416"/>
    <w:rsid w:val="003835E5"/>
    <w:rsid w:val="00384396"/>
    <w:rsid w:val="00385168"/>
    <w:rsid w:val="0038608A"/>
    <w:rsid w:val="00386168"/>
    <w:rsid w:val="003864AA"/>
    <w:rsid w:val="00387AD4"/>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10C"/>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71A"/>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6FA"/>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6C72"/>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73A"/>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085B"/>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4067"/>
    <w:rsid w:val="00754AB8"/>
    <w:rsid w:val="00755F45"/>
    <w:rsid w:val="00756A39"/>
    <w:rsid w:val="00757A68"/>
    <w:rsid w:val="00757B2E"/>
    <w:rsid w:val="0076117A"/>
    <w:rsid w:val="007612F7"/>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B45"/>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D71D4"/>
    <w:rsid w:val="008E0123"/>
    <w:rsid w:val="008E066B"/>
    <w:rsid w:val="008E0F10"/>
    <w:rsid w:val="008E1273"/>
    <w:rsid w:val="008E237B"/>
    <w:rsid w:val="008E2FF0"/>
    <w:rsid w:val="008E3A49"/>
    <w:rsid w:val="008E3D3E"/>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1001"/>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46F"/>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1CF2"/>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2C6D"/>
    <w:rsid w:val="00BC3243"/>
    <w:rsid w:val="00BC3500"/>
    <w:rsid w:val="00BC3A21"/>
    <w:rsid w:val="00BC3E97"/>
    <w:rsid w:val="00BC69A3"/>
    <w:rsid w:val="00BC6E8E"/>
    <w:rsid w:val="00BC7786"/>
    <w:rsid w:val="00BC792B"/>
    <w:rsid w:val="00BD0FA0"/>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786"/>
    <w:rsid w:val="00BF1C53"/>
    <w:rsid w:val="00BF1E4E"/>
    <w:rsid w:val="00BF29E2"/>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4F4"/>
    <w:rsid w:val="00C574C6"/>
    <w:rsid w:val="00C60247"/>
    <w:rsid w:val="00C603CD"/>
    <w:rsid w:val="00C60677"/>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1B1"/>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67DE9"/>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17CA1"/>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341A"/>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5319"/>
    <w:rsid w:val="00F55EB2"/>
    <w:rsid w:val="00F57C9C"/>
    <w:rsid w:val="00F60FF6"/>
    <w:rsid w:val="00F6230F"/>
    <w:rsid w:val="00F627F7"/>
    <w:rsid w:val="00F6283B"/>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161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Заголовок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93C5FB-80C8-420A-851E-9A9AAC5A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ГОСТ.dot</Template>
  <TotalTime>38</TotalTime>
  <Pages>2</Pages>
  <Words>381</Words>
  <Characters>2177</Characters>
  <Application>Microsoft Office Word</Application>
  <DocSecurity>0</DocSecurity>
  <Lines>18</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Михаил</cp:lastModifiedBy>
  <cp:revision>11</cp:revision>
  <cp:lastPrinted>2020-10-15T07:24:00Z</cp:lastPrinted>
  <dcterms:created xsi:type="dcterms:W3CDTF">2020-10-20T11:43:00Z</dcterms:created>
  <dcterms:modified xsi:type="dcterms:W3CDTF">2020-11-01T02:17:00Z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